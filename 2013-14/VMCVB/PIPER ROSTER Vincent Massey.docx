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D0" w:rsidRDefault="00551FD0"/>
    <w:p w:rsidR="00551FD0" w:rsidRDefault="00551FD0">
      <w:r>
        <w:t>School: VINCENT MASSEY TROJANS</w:t>
      </w:r>
    </w:p>
    <w:p w:rsidR="00551FD0" w:rsidRDefault="00551FD0" w:rsidP="00095727">
      <w:pPr>
        <w:jc w:val="both"/>
      </w:pPr>
      <w:r>
        <w:t>Coaches (Maximum of 2 coaches to receive</w:t>
      </w:r>
      <w:bookmarkStart w:id="0" w:name="_GoBack"/>
      <w:bookmarkEnd w:id="0"/>
      <w:r>
        <w:t xml:space="preserve"> t-shirts):</w:t>
      </w:r>
    </w:p>
    <w:tbl>
      <w:tblPr>
        <w:tblpPr w:leftFromText="180" w:rightFromText="180" w:vertAnchor="page" w:horzAnchor="margin" w:tblpY="4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3402"/>
        <w:gridCol w:w="1134"/>
        <w:gridCol w:w="1134"/>
        <w:gridCol w:w="1140"/>
        <w:gridCol w:w="1269"/>
      </w:tblGrid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 w:rsidRPr="00935966">
              <w:t>Number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 w:rsidRPr="00935966">
              <w:t>Name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 w:rsidRPr="00935966">
              <w:t>Height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 w:rsidRPr="00935966">
              <w:t>Position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 w:rsidRPr="00935966">
              <w:t>Grade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 w:rsidRPr="00935966">
              <w:t>T-shirt Size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COLIN SIMON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6’1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XL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3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FRANCIS UMANDAP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5’7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G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M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4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TINAYE MUZA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5’11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CARTER MALEGUS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5’9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G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M</w:t>
            </w:r>
          </w:p>
        </w:tc>
      </w:tr>
      <w:tr w:rsidR="00551FD0" w:rsidRPr="00935966" w:rsidTr="00935966">
        <w:trPr>
          <w:trHeight w:val="290"/>
        </w:trPr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6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ALEX OGARANKO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6’0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G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12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7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JORDEN ROBERTS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5’11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G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M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8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JEROME MANGUBA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5’11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G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10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9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BEN DOERKSEN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6’0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G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10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PARAMVIR BAJWA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6’0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XL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ANDREW SAYGNAVONG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5’9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G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12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L</w:t>
            </w:r>
          </w:p>
        </w:tc>
      </w:tr>
      <w:tr w:rsidR="00551FD0" w:rsidRPr="00935966" w:rsidTr="00935966">
        <w:trPr>
          <w:trHeight w:val="290"/>
        </w:trPr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12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MARTIN SKIARSKI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 xml:space="preserve">6’1 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12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14</w:t>
            </w:r>
          </w:p>
        </w:tc>
        <w:tc>
          <w:tcPr>
            <w:tcW w:w="3402" w:type="dxa"/>
          </w:tcPr>
          <w:p w:rsidR="00551FD0" w:rsidRPr="005C7199" w:rsidRDefault="00551FD0" w:rsidP="00935966">
            <w:pPr>
              <w:spacing w:after="0" w:line="240" w:lineRule="auto"/>
            </w:pPr>
            <w:r w:rsidRPr="005C7199">
              <w:t>S</w:t>
            </w:r>
            <w:r w:rsidRPr="005C7199">
              <w:rPr>
                <w:rStyle w:val="desctext"/>
                <w:bCs/>
              </w:rPr>
              <w:t>HANE BIGHETTY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6’2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11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XL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15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FRED SACKEY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5’9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F</w:t>
            </w: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12</w:t>
            </w: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XL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</w:tr>
      <w:tr w:rsidR="00551FD0" w:rsidRPr="00935966" w:rsidTr="00935966">
        <w:tc>
          <w:tcPr>
            <w:tcW w:w="1101" w:type="dxa"/>
          </w:tcPr>
          <w:p w:rsidR="00551FD0" w:rsidRPr="00FE3B10" w:rsidRDefault="00551FD0" w:rsidP="00935966">
            <w:pPr>
              <w:spacing w:after="0" w:line="240" w:lineRule="auto"/>
            </w:pPr>
            <w:r w:rsidRPr="00FE3B10">
              <w:t>COAC</w:t>
            </w:r>
            <w:r w:rsidRPr="00FE3B10">
              <w:rPr>
                <w:rStyle w:val="desctext"/>
                <w:bCs/>
              </w:rPr>
              <w:t>HES</w:t>
            </w: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DAMIAN DRZEWIEC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3XL</w:t>
            </w:r>
          </w:p>
        </w:tc>
      </w:tr>
      <w:tr w:rsidR="00551FD0" w:rsidRPr="00935966" w:rsidTr="00935966">
        <w:tc>
          <w:tcPr>
            <w:tcW w:w="1101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3402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MATT IVEY</w:t>
            </w: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134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140" w:type="dxa"/>
          </w:tcPr>
          <w:p w:rsidR="00551FD0" w:rsidRPr="00935966" w:rsidRDefault="00551FD0" w:rsidP="00935966">
            <w:pPr>
              <w:spacing w:after="0" w:line="240" w:lineRule="auto"/>
            </w:pPr>
          </w:p>
        </w:tc>
        <w:tc>
          <w:tcPr>
            <w:tcW w:w="1269" w:type="dxa"/>
          </w:tcPr>
          <w:p w:rsidR="00551FD0" w:rsidRPr="00935966" w:rsidRDefault="00551FD0" w:rsidP="00935966">
            <w:pPr>
              <w:spacing w:after="0" w:line="240" w:lineRule="auto"/>
            </w:pPr>
            <w:r>
              <w:t>M</w:t>
            </w:r>
          </w:p>
        </w:tc>
      </w:tr>
    </w:tbl>
    <w:p w:rsidR="00551FD0" w:rsidRDefault="00551FD0"/>
    <w:sectPr w:rsidR="00551FD0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AC5"/>
    <w:rsid w:val="00095727"/>
    <w:rsid w:val="00175AC5"/>
    <w:rsid w:val="00551FD0"/>
    <w:rsid w:val="005C7199"/>
    <w:rsid w:val="0062198F"/>
    <w:rsid w:val="00777800"/>
    <w:rsid w:val="008707CF"/>
    <w:rsid w:val="00935966"/>
    <w:rsid w:val="00B25A46"/>
    <w:rsid w:val="00C87D13"/>
    <w:rsid w:val="00E64A0D"/>
    <w:rsid w:val="00F615BA"/>
    <w:rsid w:val="00FE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A46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75A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text">
    <w:name w:val="desctext"/>
    <w:basedOn w:val="DefaultParagraphFont"/>
    <w:uiPriority w:val="99"/>
    <w:rsid w:val="005C719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85</Words>
  <Characters>487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School: VINCENT MASSEY TROJANS</dc:title>
  <dc:subject/>
  <dc:creator>Admin</dc:creator>
  <cp:keywords/>
  <dc:description/>
  <cp:lastModifiedBy>Damian Drzewiec</cp:lastModifiedBy>
  <cp:revision>2</cp:revision>
  <cp:lastPrinted>2011-12-15T21:07:00Z</cp:lastPrinted>
  <dcterms:created xsi:type="dcterms:W3CDTF">2013-12-18T19:49:00Z</dcterms:created>
  <dcterms:modified xsi:type="dcterms:W3CDTF">2013-12-18T19:49:00Z</dcterms:modified>
</cp:coreProperties>
</file>