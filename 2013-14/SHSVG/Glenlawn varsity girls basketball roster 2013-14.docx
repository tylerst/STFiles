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4A6A" w:rsidRPr="00193C3D" w:rsidRDefault="000D4A6A">
      <w:pPr>
        <w:rPr>
          <w:b/>
          <w:sz w:val="28"/>
          <w:szCs w:val="28"/>
        </w:rPr>
      </w:pPr>
      <w:r w:rsidRPr="00193C3D">
        <w:rPr>
          <w:b/>
          <w:sz w:val="28"/>
          <w:szCs w:val="28"/>
        </w:rPr>
        <w:t xml:space="preserve">Glenlawn Lions Varsity Girls </w:t>
      </w:r>
    </w:p>
    <w:p w:rsidR="000D4A6A" w:rsidRDefault="000D4A6A">
      <w:pPr>
        <w:rPr>
          <w:b/>
          <w:sz w:val="28"/>
          <w:szCs w:val="28"/>
        </w:rPr>
      </w:pPr>
      <w:r w:rsidRPr="00193C3D">
        <w:rPr>
          <w:b/>
          <w:sz w:val="28"/>
          <w:szCs w:val="28"/>
        </w:rPr>
        <w:t xml:space="preserve">Basketball Team       </w:t>
      </w:r>
      <w:r w:rsidR="00B55E74" w:rsidRPr="00193C3D">
        <w:rPr>
          <w:b/>
          <w:sz w:val="28"/>
          <w:szCs w:val="28"/>
        </w:rPr>
        <w:t>20</w:t>
      </w:r>
      <w:r w:rsidR="00681A32">
        <w:rPr>
          <w:b/>
          <w:sz w:val="28"/>
          <w:szCs w:val="28"/>
        </w:rPr>
        <w:t>1</w:t>
      </w:r>
      <w:r w:rsidR="009268F1">
        <w:rPr>
          <w:b/>
          <w:sz w:val="28"/>
          <w:szCs w:val="28"/>
        </w:rPr>
        <w:t>3</w:t>
      </w:r>
      <w:r w:rsidR="00B55E74" w:rsidRPr="00193C3D">
        <w:rPr>
          <w:b/>
          <w:sz w:val="28"/>
          <w:szCs w:val="28"/>
        </w:rPr>
        <w:t>-</w:t>
      </w:r>
      <w:r w:rsidR="000639F9">
        <w:rPr>
          <w:b/>
          <w:sz w:val="28"/>
          <w:szCs w:val="28"/>
        </w:rPr>
        <w:t>1</w:t>
      </w:r>
      <w:r w:rsidR="009268F1">
        <w:rPr>
          <w:b/>
          <w:sz w:val="28"/>
          <w:szCs w:val="28"/>
        </w:rPr>
        <w:t>4</w:t>
      </w:r>
    </w:p>
    <w:p w:rsidR="00193C3D" w:rsidRPr="00193C3D" w:rsidRDefault="00193C3D">
      <w:pPr>
        <w:rPr>
          <w:b/>
          <w:sz w:val="28"/>
          <w:szCs w:val="28"/>
        </w:rPr>
      </w:pPr>
    </w:p>
    <w:p w:rsidR="00713199" w:rsidRDefault="00520BBB">
      <w:pPr>
        <w:rPr>
          <w:b/>
          <w:i/>
          <w:u w:val="single"/>
        </w:rPr>
      </w:pPr>
      <w:r w:rsidRPr="008A004D">
        <w:rPr>
          <w:b/>
          <w:i/>
          <w:u w:val="single"/>
        </w:rPr>
        <w:t>Surname</w:t>
      </w:r>
      <w:r w:rsidRPr="008A004D">
        <w:rPr>
          <w:b/>
          <w:i/>
        </w:rPr>
        <w:tab/>
      </w:r>
      <w:r w:rsidRPr="008A004D">
        <w:rPr>
          <w:b/>
          <w:i/>
          <w:u w:val="single"/>
        </w:rPr>
        <w:t>First Name</w:t>
      </w:r>
      <w:r w:rsidRPr="008A004D">
        <w:rPr>
          <w:b/>
          <w:i/>
        </w:rPr>
        <w:tab/>
      </w:r>
      <w:r w:rsidRPr="008A004D">
        <w:rPr>
          <w:b/>
          <w:i/>
          <w:u w:val="single"/>
        </w:rPr>
        <w:t>#</w:t>
      </w:r>
      <w:r w:rsidRPr="008A004D">
        <w:rPr>
          <w:b/>
          <w:i/>
        </w:rPr>
        <w:tab/>
      </w:r>
      <w:r w:rsidRPr="008A004D">
        <w:rPr>
          <w:b/>
          <w:i/>
          <w:u w:val="single"/>
        </w:rPr>
        <w:t>Position</w:t>
      </w:r>
      <w:r w:rsidRPr="008A004D">
        <w:rPr>
          <w:b/>
          <w:i/>
        </w:rPr>
        <w:tab/>
      </w:r>
      <w:r w:rsidRPr="008A004D">
        <w:rPr>
          <w:b/>
          <w:i/>
          <w:u w:val="single"/>
        </w:rPr>
        <w:t>Grade</w:t>
      </w:r>
      <w:r w:rsidRPr="008A004D">
        <w:rPr>
          <w:b/>
          <w:i/>
        </w:rPr>
        <w:tab/>
      </w:r>
      <w:r w:rsidRPr="008A004D">
        <w:rPr>
          <w:b/>
          <w:i/>
        </w:rPr>
        <w:tab/>
      </w:r>
      <w:r w:rsidR="00713199">
        <w:rPr>
          <w:b/>
          <w:i/>
          <w:u w:val="single"/>
        </w:rPr>
        <w:t>Height</w:t>
      </w:r>
    </w:p>
    <w:p w:rsidR="009268F1" w:rsidRDefault="009268F1">
      <w:pPr>
        <w:rPr>
          <w:b/>
          <w:i/>
          <w:u w:val="single"/>
        </w:rPr>
      </w:pPr>
    </w:p>
    <w:p w:rsidR="00C356E2" w:rsidRDefault="009268F1" w:rsidP="00C356E2">
      <w:proofErr w:type="spellStart"/>
      <w:r>
        <w:t>Relph</w:t>
      </w:r>
      <w:proofErr w:type="spellEnd"/>
      <w:r>
        <w:tab/>
      </w:r>
      <w:r w:rsidR="00C356E2">
        <w:tab/>
      </w:r>
      <w:proofErr w:type="spellStart"/>
      <w:r>
        <w:t>Madisann</w:t>
      </w:r>
      <w:proofErr w:type="spellEnd"/>
      <w:r w:rsidR="00C356E2">
        <w:tab/>
      </w:r>
      <w:r>
        <w:t>4</w:t>
      </w:r>
      <w:r w:rsidR="00C356E2">
        <w:tab/>
      </w:r>
      <w:r>
        <w:t>Guard</w:t>
      </w:r>
      <w:r>
        <w:tab/>
      </w:r>
      <w:r w:rsidR="00C356E2">
        <w:tab/>
        <w:t>11</w:t>
      </w:r>
      <w:r w:rsidR="00C356E2">
        <w:tab/>
      </w:r>
      <w:r w:rsidR="00C356E2">
        <w:tab/>
        <w:t>5’</w:t>
      </w:r>
      <w:r>
        <w:t>7</w:t>
      </w:r>
      <w:r w:rsidR="00C356E2">
        <w:t>”</w:t>
      </w:r>
    </w:p>
    <w:p w:rsidR="009268F1" w:rsidRDefault="009268F1" w:rsidP="00C356E2"/>
    <w:p w:rsidR="009268F1" w:rsidRDefault="009268F1" w:rsidP="00C356E2">
      <w:proofErr w:type="spellStart"/>
      <w:r>
        <w:t>Wilford</w:t>
      </w:r>
      <w:proofErr w:type="spellEnd"/>
      <w:r>
        <w:tab/>
        <w:t>Madison</w:t>
      </w:r>
      <w:r>
        <w:tab/>
        <w:t>5</w:t>
      </w:r>
      <w:r>
        <w:tab/>
        <w:t>Forward</w:t>
      </w:r>
      <w:r>
        <w:tab/>
        <w:t>12</w:t>
      </w:r>
      <w:r>
        <w:tab/>
      </w:r>
      <w:r>
        <w:tab/>
        <w:t>5’9”</w:t>
      </w:r>
    </w:p>
    <w:p w:rsidR="00713199" w:rsidRDefault="00713199"/>
    <w:p w:rsidR="00713199" w:rsidRDefault="009268F1">
      <w:r>
        <w:t>Fletcher</w:t>
      </w:r>
      <w:r>
        <w:tab/>
      </w:r>
      <w:proofErr w:type="spellStart"/>
      <w:r>
        <w:t>Kamele</w:t>
      </w:r>
      <w:proofErr w:type="spellEnd"/>
      <w:r w:rsidR="009C3C05">
        <w:tab/>
      </w:r>
      <w:r w:rsidR="00713199">
        <w:t>6</w:t>
      </w:r>
      <w:r w:rsidR="00713199">
        <w:tab/>
      </w:r>
      <w:r w:rsidR="009C3C05">
        <w:t>Guard</w:t>
      </w:r>
      <w:r w:rsidR="009C3C05">
        <w:tab/>
      </w:r>
      <w:r w:rsidR="00A65F3B">
        <w:tab/>
      </w:r>
      <w:r w:rsidR="00713199">
        <w:t>1</w:t>
      </w:r>
      <w:r>
        <w:t>1</w:t>
      </w:r>
      <w:r w:rsidR="00713199">
        <w:tab/>
      </w:r>
      <w:r w:rsidR="00713199">
        <w:tab/>
        <w:t>5’</w:t>
      </w:r>
      <w:r>
        <w:t>5</w:t>
      </w:r>
      <w:r w:rsidR="00713199">
        <w:t>”</w:t>
      </w:r>
    </w:p>
    <w:p w:rsidR="00A24A82" w:rsidRDefault="00A24A82"/>
    <w:p w:rsidR="00A24A82" w:rsidRDefault="009268F1">
      <w:r>
        <w:t>Martin</w:t>
      </w:r>
      <w:r>
        <w:tab/>
      </w:r>
      <w:r>
        <w:tab/>
        <w:t>Addison</w:t>
      </w:r>
      <w:r w:rsidR="009C3C05">
        <w:tab/>
      </w:r>
      <w:r w:rsidR="00A24A82">
        <w:t>7</w:t>
      </w:r>
      <w:r w:rsidR="00A24A82">
        <w:tab/>
      </w:r>
      <w:r>
        <w:t>Forward</w:t>
      </w:r>
      <w:r w:rsidR="009C3C05">
        <w:tab/>
      </w:r>
      <w:r w:rsidR="00A24A82">
        <w:t>1</w:t>
      </w:r>
      <w:r>
        <w:t>1</w:t>
      </w:r>
      <w:r w:rsidR="00A24A82">
        <w:tab/>
      </w:r>
      <w:r w:rsidR="00A24A82">
        <w:tab/>
        <w:t>5</w:t>
      </w:r>
      <w:r w:rsidR="009C3C05">
        <w:t>’</w:t>
      </w:r>
      <w:r>
        <w:t>11</w:t>
      </w:r>
      <w:r w:rsidR="00A24A82">
        <w:t>”</w:t>
      </w:r>
    </w:p>
    <w:p w:rsidR="00C356E2" w:rsidRDefault="00C356E2"/>
    <w:p w:rsidR="00C356E2" w:rsidRDefault="009268F1" w:rsidP="00C356E2">
      <w:r>
        <w:t>Cross</w:t>
      </w:r>
      <w:r>
        <w:tab/>
      </w:r>
      <w:r>
        <w:tab/>
        <w:t>Preslie</w:t>
      </w:r>
      <w:r>
        <w:tab/>
      </w:r>
      <w:r>
        <w:tab/>
      </w:r>
      <w:r w:rsidR="00C356E2">
        <w:t>8</w:t>
      </w:r>
      <w:r w:rsidR="00C356E2">
        <w:tab/>
        <w:t>Guard</w:t>
      </w:r>
      <w:r w:rsidR="00C356E2">
        <w:tab/>
      </w:r>
      <w:r w:rsidR="00C356E2">
        <w:tab/>
        <w:t>1</w:t>
      </w:r>
      <w:r>
        <w:t>2</w:t>
      </w:r>
      <w:r w:rsidR="00C356E2">
        <w:tab/>
      </w:r>
      <w:r w:rsidR="00C356E2">
        <w:tab/>
        <w:t>5’</w:t>
      </w:r>
      <w:r>
        <w:t>3</w:t>
      </w:r>
      <w:r w:rsidR="00C356E2">
        <w:t>”</w:t>
      </w:r>
    </w:p>
    <w:p w:rsidR="009268F1" w:rsidRDefault="009268F1" w:rsidP="00C356E2"/>
    <w:p w:rsidR="009268F1" w:rsidRDefault="00F85464" w:rsidP="00C356E2">
      <w:r>
        <w:t>Vogel</w:t>
      </w:r>
      <w:r>
        <w:tab/>
      </w:r>
      <w:r w:rsidR="009268F1">
        <w:tab/>
      </w:r>
      <w:r>
        <w:t>Carli</w:t>
      </w:r>
      <w:r w:rsidR="009268F1">
        <w:tab/>
      </w:r>
      <w:r w:rsidR="009268F1">
        <w:tab/>
        <w:t>9</w:t>
      </w:r>
      <w:r w:rsidR="009268F1">
        <w:tab/>
      </w:r>
      <w:r>
        <w:t>Forward</w:t>
      </w:r>
      <w:r>
        <w:tab/>
      </w:r>
      <w:r w:rsidR="009268F1">
        <w:t>11</w:t>
      </w:r>
      <w:r w:rsidR="009268F1">
        <w:tab/>
      </w:r>
      <w:r w:rsidR="009268F1">
        <w:tab/>
        <w:t>5’</w:t>
      </w:r>
      <w:r>
        <w:t>8</w:t>
      </w:r>
      <w:r w:rsidR="009268F1">
        <w:t>”</w:t>
      </w:r>
    </w:p>
    <w:p w:rsidR="00C356E2" w:rsidRDefault="00C356E2"/>
    <w:p w:rsidR="000D4A6A" w:rsidRPr="000639F9" w:rsidRDefault="009268F1">
      <w:r>
        <w:t>Chan</w:t>
      </w:r>
      <w:r w:rsidR="00A24A82">
        <w:tab/>
      </w:r>
      <w:r w:rsidR="00B55E74" w:rsidRPr="008A004D">
        <w:t xml:space="preserve"> </w:t>
      </w:r>
      <w:r w:rsidR="00B55E74" w:rsidRPr="008A004D">
        <w:tab/>
      </w:r>
      <w:r>
        <w:t>Laura</w:t>
      </w:r>
      <w:r w:rsidR="000639F9">
        <w:tab/>
      </w:r>
      <w:r w:rsidR="00C356E2">
        <w:t xml:space="preserve">     10W/</w:t>
      </w:r>
      <w:r>
        <w:t>11</w:t>
      </w:r>
      <w:r w:rsidR="00C356E2">
        <w:t>R</w:t>
      </w:r>
      <w:r w:rsidR="000D4A6A" w:rsidRPr="008A004D">
        <w:tab/>
      </w:r>
      <w:r w:rsidR="00A24A82">
        <w:t>Forward</w:t>
      </w:r>
      <w:r w:rsidR="00EA37BA">
        <w:tab/>
      </w:r>
      <w:r w:rsidR="00A24A82">
        <w:t>1</w:t>
      </w:r>
      <w:r w:rsidR="00B464A5">
        <w:t>2</w:t>
      </w:r>
      <w:r w:rsidR="000D4A6A" w:rsidRPr="008A004D">
        <w:tab/>
      </w:r>
      <w:r w:rsidR="000D4A6A" w:rsidRPr="008A004D">
        <w:tab/>
      </w:r>
      <w:r>
        <w:t>5</w:t>
      </w:r>
      <w:r w:rsidR="000D4A6A" w:rsidRPr="008A004D">
        <w:t>’</w:t>
      </w:r>
      <w:r>
        <w:t>2</w:t>
      </w:r>
      <w:r w:rsidR="000D4A6A" w:rsidRPr="008A004D">
        <w:t>”</w:t>
      </w:r>
    </w:p>
    <w:p w:rsidR="000D4A6A" w:rsidRPr="008A004D" w:rsidRDefault="000D4A6A">
      <w:pPr>
        <w:rPr>
          <w:lang w:val="en-CA"/>
        </w:rPr>
      </w:pPr>
    </w:p>
    <w:p w:rsidR="009B2632" w:rsidRDefault="009268F1">
      <w:r>
        <w:t>Chaudhary</w:t>
      </w:r>
      <w:r w:rsidR="00681A32">
        <w:tab/>
      </w:r>
      <w:r>
        <w:t>Kennadie</w:t>
      </w:r>
      <w:r w:rsidR="00C626EB">
        <w:tab/>
      </w:r>
      <w:r>
        <w:t>12</w:t>
      </w:r>
      <w:r w:rsidR="00AB508C" w:rsidRPr="00EA37BA">
        <w:tab/>
      </w:r>
      <w:r w:rsidR="00681A32">
        <w:t>Forward</w:t>
      </w:r>
      <w:r w:rsidR="004C6127" w:rsidRPr="00EA37BA">
        <w:tab/>
      </w:r>
      <w:r w:rsidR="000D4A6A" w:rsidRPr="00EA37BA">
        <w:t>1</w:t>
      </w:r>
      <w:r w:rsidR="00C626EB">
        <w:t>2</w:t>
      </w:r>
      <w:r w:rsidR="000D4A6A" w:rsidRPr="00EA37BA">
        <w:tab/>
      </w:r>
      <w:r w:rsidR="000D4A6A" w:rsidRPr="00EA37BA">
        <w:tab/>
      </w:r>
      <w:r>
        <w:t>5</w:t>
      </w:r>
      <w:r w:rsidR="000D4A6A" w:rsidRPr="00EA37BA">
        <w:t>’</w:t>
      </w:r>
      <w:r>
        <w:t>9</w:t>
      </w:r>
      <w:r w:rsidR="000D4A6A" w:rsidRPr="00EA37BA">
        <w:t>”</w:t>
      </w:r>
    </w:p>
    <w:p w:rsidR="00713199" w:rsidRDefault="00713199"/>
    <w:p w:rsidR="00713199" w:rsidRDefault="00B464A5">
      <w:r>
        <w:t>Unruh</w:t>
      </w:r>
      <w:r>
        <w:tab/>
      </w:r>
      <w:r w:rsidR="00713199">
        <w:tab/>
      </w:r>
      <w:r>
        <w:t>Miranda</w:t>
      </w:r>
      <w:r>
        <w:tab/>
      </w:r>
      <w:r w:rsidR="00713199">
        <w:t>14</w:t>
      </w:r>
      <w:r w:rsidR="00713199">
        <w:tab/>
      </w:r>
      <w:r>
        <w:t>Forward</w:t>
      </w:r>
      <w:r>
        <w:tab/>
      </w:r>
      <w:r w:rsidR="00713199">
        <w:t>1</w:t>
      </w:r>
      <w:r w:rsidR="009268F1">
        <w:t>2</w:t>
      </w:r>
      <w:r w:rsidR="00713199">
        <w:tab/>
      </w:r>
      <w:r w:rsidR="00713199">
        <w:tab/>
        <w:t>5’</w:t>
      </w:r>
      <w:r w:rsidR="009268F1">
        <w:t>10</w:t>
      </w:r>
      <w:r w:rsidR="00713199">
        <w:t>”</w:t>
      </w:r>
    </w:p>
    <w:p w:rsidR="00321145" w:rsidRPr="00321145" w:rsidRDefault="00321145"/>
    <w:p w:rsidR="009B2632" w:rsidRDefault="00B464A5">
      <w:pPr>
        <w:rPr>
          <w:lang w:val="en-CA"/>
        </w:rPr>
      </w:pPr>
      <w:r>
        <w:rPr>
          <w:lang w:val="en-CA"/>
        </w:rPr>
        <w:t>Ibrahim</w:t>
      </w:r>
      <w:r w:rsidR="00B953CD">
        <w:rPr>
          <w:lang w:val="en-CA"/>
        </w:rPr>
        <w:tab/>
      </w:r>
      <w:r w:rsidR="00761C24">
        <w:rPr>
          <w:lang w:val="en-CA"/>
        </w:rPr>
        <w:t>Jasmine</w:t>
      </w:r>
      <w:r w:rsidR="00681A32">
        <w:rPr>
          <w:lang w:val="en-CA"/>
        </w:rPr>
        <w:t xml:space="preserve"> </w:t>
      </w:r>
      <w:r w:rsidR="00681A32">
        <w:rPr>
          <w:lang w:val="en-CA"/>
        </w:rPr>
        <w:tab/>
      </w:r>
      <w:r w:rsidR="009B2632">
        <w:rPr>
          <w:lang w:val="en-CA"/>
        </w:rPr>
        <w:t>15</w:t>
      </w:r>
      <w:r w:rsidR="009B2632">
        <w:rPr>
          <w:lang w:val="en-CA"/>
        </w:rPr>
        <w:tab/>
      </w:r>
      <w:r w:rsidR="009C3C05">
        <w:rPr>
          <w:lang w:val="en-CA"/>
        </w:rPr>
        <w:t>Forward</w:t>
      </w:r>
      <w:r w:rsidR="009C3C05">
        <w:rPr>
          <w:lang w:val="en-CA"/>
        </w:rPr>
        <w:tab/>
      </w:r>
      <w:r w:rsidR="009B2632">
        <w:rPr>
          <w:lang w:val="en-CA"/>
        </w:rPr>
        <w:t>1</w:t>
      </w:r>
      <w:r w:rsidR="009268F1">
        <w:rPr>
          <w:lang w:val="en-CA"/>
        </w:rPr>
        <w:t>2</w:t>
      </w:r>
      <w:r w:rsidR="009B2632">
        <w:rPr>
          <w:lang w:val="en-CA"/>
        </w:rPr>
        <w:tab/>
      </w:r>
      <w:r w:rsidR="009B2632">
        <w:rPr>
          <w:lang w:val="en-CA"/>
        </w:rPr>
        <w:tab/>
      </w:r>
      <w:r w:rsidR="009268F1">
        <w:rPr>
          <w:lang w:val="en-CA"/>
        </w:rPr>
        <w:t>6</w:t>
      </w:r>
      <w:r w:rsidR="009B2632">
        <w:rPr>
          <w:lang w:val="en-CA"/>
        </w:rPr>
        <w:t>’</w:t>
      </w:r>
      <w:r w:rsidR="009268F1">
        <w:rPr>
          <w:lang w:val="en-CA"/>
        </w:rPr>
        <w:t>0</w:t>
      </w:r>
      <w:r w:rsidR="009B2632">
        <w:rPr>
          <w:lang w:val="en-CA"/>
        </w:rPr>
        <w:t>”</w:t>
      </w:r>
    </w:p>
    <w:p w:rsidR="009268F1" w:rsidRDefault="009268F1">
      <w:pPr>
        <w:rPr>
          <w:lang w:val="en-CA"/>
        </w:rPr>
      </w:pPr>
    </w:p>
    <w:p w:rsidR="009268F1" w:rsidRPr="008A004D" w:rsidRDefault="009268F1">
      <w:pPr>
        <w:rPr>
          <w:lang w:val="en-CA"/>
        </w:rPr>
      </w:pPr>
      <w:proofErr w:type="spellStart"/>
      <w:r>
        <w:rPr>
          <w:lang w:val="en-CA"/>
        </w:rPr>
        <w:t>Koroma</w:t>
      </w:r>
      <w:proofErr w:type="spellEnd"/>
      <w:r>
        <w:rPr>
          <w:lang w:val="en-CA"/>
        </w:rPr>
        <w:tab/>
      </w:r>
      <w:proofErr w:type="spellStart"/>
      <w:r>
        <w:rPr>
          <w:lang w:val="en-CA"/>
        </w:rPr>
        <w:t>Sinnah</w:t>
      </w:r>
      <w:proofErr w:type="spellEnd"/>
      <w:r>
        <w:rPr>
          <w:lang w:val="en-CA"/>
        </w:rPr>
        <w:tab/>
      </w:r>
      <w:r>
        <w:rPr>
          <w:lang w:val="en-CA"/>
        </w:rPr>
        <w:tab/>
        <w:t>20</w:t>
      </w:r>
      <w:r>
        <w:rPr>
          <w:lang w:val="en-CA"/>
        </w:rPr>
        <w:tab/>
        <w:t>Forward</w:t>
      </w:r>
      <w:r>
        <w:rPr>
          <w:lang w:val="en-CA"/>
        </w:rPr>
        <w:tab/>
        <w:t>11</w:t>
      </w:r>
      <w:r>
        <w:rPr>
          <w:lang w:val="en-CA"/>
        </w:rPr>
        <w:tab/>
      </w:r>
      <w:r>
        <w:rPr>
          <w:lang w:val="en-CA"/>
        </w:rPr>
        <w:tab/>
        <w:t>5’8”</w:t>
      </w:r>
    </w:p>
    <w:p w:rsidR="00911FDE" w:rsidRDefault="00911FDE"/>
    <w:p w:rsidR="000803C5" w:rsidRDefault="009268F1">
      <w:r>
        <w:t>Ibrahim</w:t>
      </w:r>
      <w:r w:rsidR="009C3C05">
        <w:tab/>
      </w:r>
      <w:r>
        <w:t>Sarah</w:t>
      </w:r>
      <w:r w:rsidR="000639F9">
        <w:tab/>
      </w:r>
      <w:r w:rsidR="00911FDE">
        <w:tab/>
      </w:r>
      <w:r>
        <w:t>32</w:t>
      </w:r>
      <w:r w:rsidR="00911FDE">
        <w:tab/>
      </w:r>
      <w:r w:rsidR="000803C5">
        <w:t>Guard</w:t>
      </w:r>
      <w:r w:rsidR="000803C5">
        <w:tab/>
      </w:r>
      <w:r w:rsidR="009C3C05">
        <w:tab/>
      </w:r>
      <w:r w:rsidR="006F0EDD">
        <w:t>1</w:t>
      </w:r>
      <w:r>
        <w:t>2</w:t>
      </w:r>
      <w:r w:rsidR="00911FDE">
        <w:tab/>
      </w:r>
      <w:r w:rsidR="00911FDE">
        <w:tab/>
        <w:t>5’</w:t>
      </w:r>
      <w:r>
        <w:t>9</w:t>
      </w:r>
      <w:r w:rsidR="00911FDE">
        <w:t>”</w:t>
      </w:r>
    </w:p>
    <w:p w:rsidR="009268F1" w:rsidRDefault="009268F1"/>
    <w:p w:rsidR="009268F1" w:rsidRPr="008A004D" w:rsidRDefault="00F85464">
      <w:r>
        <w:t>Miles</w:t>
      </w:r>
      <w:r w:rsidR="009268F1">
        <w:tab/>
      </w:r>
      <w:r w:rsidR="009268F1">
        <w:tab/>
      </w:r>
      <w:r>
        <w:t>Meghan</w:t>
      </w:r>
      <w:r>
        <w:tab/>
      </w:r>
      <w:r w:rsidR="009268F1">
        <w:t>40</w:t>
      </w:r>
      <w:r w:rsidR="009268F1">
        <w:tab/>
        <w:t>Forward</w:t>
      </w:r>
      <w:r w:rsidR="009268F1">
        <w:tab/>
        <w:t>11</w:t>
      </w:r>
      <w:r w:rsidR="009268F1">
        <w:tab/>
      </w:r>
      <w:r w:rsidR="009268F1">
        <w:tab/>
        <w:t>5’8”</w:t>
      </w:r>
    </w:p>
    <w:p w:rsidR="00ED4DC4" w:rsidRPr="008A004D" w:rsidRDefault="00ED4DC4"/>
    <w:p w:rsidR="000803C5" w:rsidRDefault="00F85464">
      <w:proofErr w:type="spellStart"/>
      <w:r>
        <w:t>DePape</w:t>
      </w:r>
      <w:proofErr w:type="spellEnd"/>
      <w:r w:rsidR="00681A32">
        <w:tab/>
      </w:r>
      <w:r>
        <w:t>Leah</w:t>
      </w:r>
      <w:r>
        <w:tab/>
      </w:r>
      <w:r w:rsidR="000803C5">
        <w:tab/>
      </w:r>
      <w:r w:rsidR="00ED4DC4" w:rsidRPr="008A004D">
        <w:t>4</w:t>
      </w:r>
      <w:r w:rsidR="00C356E2">
        <w:t>2</w:t>
      </w:r>
      <w:r w:rsidR="00ED4DC4" w:rsidRPr="008A004D">
        <w:tab/>
      </w:r>
      <w:r>
        <w:t>Guard</w:t>
      </w:r>
      <w:r>
        <w:tab/>
      </w:r>
      <w:r w:rsidR="00ED4DC4" w:rsidRPr="008A004D">
        <w:tab/>
        <w:t>1</w:t>
      </w:r>
      <w:r w:rsidR="000803C5">
        <w:t>1</w:t>
      </w:r>
      <w:r w:rsidR="004647EF" w:rsidRPr="008A004D">
        <w:tab/>
      </w:r>
      <w:r w:rsidR="004647EF" w:rsidRPr="008A004D">
        <w:tab/>
      </w:r>
      <w:r w:rsidR="000639F9">
        <w:t>5</w:t>
      </w:r>
      <w:r w:rsidR="004647EF" w:rsidRPr="008A004D">
        <w:t>’</w:t>
      </w:r>
      <w:r>
        <w:t>6</w:t>
      </w:r>
      <w:r w:rsidR="004647EF" w:rsidRPr="008A004D">
        <w:t>”</w:t>
      </w:r>
    </w:p>
    <w:p w:rsidR="000803C5" w:rsidRDefault="000803C5"/>
    <w:p w:rsidR="000639F9" w:rsidRDefault="009268F1">
      <w:r>
        <w:t>Kidd</w:t>
      </w:r>
      <w:r>
        <w:tab/>
      </w:r>
      <w:r w:rsidR="000803C5">
        <w:tab/>
      </w:r>
      <w:r>
        <w:t>Kennedy</w:t>
      </w:r>
      <w:r>
        <w:tab/>
      </w:r>
      <w:r w:rsidR="000803C5">
        <w:t>50</w:t>
      </w:r>
      <w:r w:rsidR="000803C5">
        <w:tab/>
        <w:t>Forward</w:t>
      </w:r>
      <w:r w:rsidR="000803C5">
        <w:tab/>
        <w:t>11</w:t>
      </w:r>
      <w:r w:rsidR="000803C5">
        <w:tab/>
      </w:r>
      <w:r w:rsidR="000803C5">
        <w:tab/>
        <w:t>5’9”</w:t>
      </w:r>
      <w:r w:rsidR="00ED4DC4" w:rsidRPr="008A004D">
        <w:tab/>
      </w:r>
    </w:p>
    <w:p w:rsidR="00713199" w:rsidRDefault="00713199"/>
    <w:p w:rsidR="00713199" w:rsidRDefault="00713199"/>
    <w:p w:rsidR="009C3C05" w:rsidRDefault="00850300" w:rsidP="00F85464">
      <w:r w:rsidRPr="008A004D">
        <w:t>Coaches:</w:t>
      </w:r>
      <w:r w:rsidRPr="008A004D">
        <w:tab/>
        <w:t>Mr. B. Kornberger</w:t>
      </w:r>
      <w:r w:rsidR="002A54C5">
        <w:tab/>
      </w:r>
      <w:r w:rsidR="002A54C5">
        <w:tab/>
      </w:r>
      <w:r w:rsidR="001E05DC">
        <w:t>Student Manager</w:t>
      </w:r>
      <w:r w:rsidR="00F85464">
        <w:t>s</w:t>
      </w:r>
      <w:r w:rsidR="001E05DC">
        <w:t>:  Jessie Harland</w:t>
      </w:r>
      <w:r w:rsidR="000803C5">
        <w:tab/>
      </w:r>
      <w:r w:rsidR="000803C5">
        <w:tab/>
      </w:r>
      <w:r w:rsidR="000803C5">
        <w:tab/>
      </w:r>
      <w:r w:rsidR="00F85464">
        <w:tab/>
        <w:t>Mr. P. Roffey</w:t>
      </w:r>
      <w:r w:rsidR="00F85464">
        <w:tab/>
      </w:r>
      <w:r w:rsidR="00F85464">
        <w:tab/>
      </w:r>
      <w:r w:rsidR="00F85464">
        <w:tab/>
      </w:r>
      <w:r w:rsidR="00F85464">
        <w:tab/>
      </w:r>
      <w:r w:rsidR="00F85464">
        <w:tab/>
        <w:t xml:space="preserve">        Samantha </w:t>
      </w:r>
      <w:proofErr w:type="spellStart"/>
      <w:r w:rsidR="00F85464">
        <w:t>Leitold</w:t>
      </w:r>
      <w:proofErr w:type="spellEnd"/>
    </w:p>
    <w:p w:rsidR="00F85464" w:rsidRDefault="009C3C05">
      <w:r>
        <w:tab/>
      </w:r>
      <w:r>
        <w:tab/>
      </w:r>
      <w:r w:rsidR="00DF4C84">
        <w:t xml:space="preserve">Ms. Yadili </w:t>
      </w:r>
      <w:proofErr w:type="spellStart"/>
      <w:r w:rsidR="00DF4C84">
        <w:t>Okwumabua-Gbakima</w:t>
      </w:r>
      <w:proofErr w:type="spellEnd"/>
    </w:p>
    <w:p w:rsidR="00F85464" w:rsidRDefault="00F85464">
      <w:r>
        <w:t>Statistician:</w:t>
      </w:r>
      <w:r>
        <w:tab/>
        <w:t>Mr. M. Wu</w:t>
      </w:r>
      <w:r>
        <w:tab/>
      </w:r>
    </w:p>
    <w:p w:rsidR="009C3C05" w:rsidRDefault="00F85464">
      <w:r>
        <w:tab/>
      </w:r>
      <w:r>
        <w:tab/>
        <w:t xml:space="preserve">                   </w:t>
      </w:r>
      <w:r w:rsidR="002A54C5">
        <w:tab/>
      </w:r>
      <w:r w:rsidR="002A54C5">
        <w:tab/>
      </w:r>
      <w:r w:rsidR="002A54C5">
        <w:tab/>
      </w:r>
      <w:r w:rsidR="002A54C5">
        <w:tab/>
        <w:t xml:space="preserve">        </w:t>
      </w:r>
    </w:p>
    <w:p w:rsidR="00850300" w:rsidRDefault="00850300">
      <w:proofErr w:type="spellStart"/>
      <w:r w:rsidRPr="008A004D">
        <w:t>Colours</w:t>
      </w:r>
      <w:proofErr w:type="spellEnd"/>
      <w:r w:rsidRPr="008A004D">
        <w:t>:</w:t>
      </w:r>
      <w:r w:rsidRPr="008A004D">
        <w:tab/>
        <w:t>Red and Grey</w:t>
      </w:r>
    </w:p>
    <w:p w:rsidR="004647EF" w:rsidRPr="008A004D" w:rsidRDefault="00850300">
      <w:r w:rsidRPr="008A004D">
        <w:t>Cloverleaf Conference Champions:</w:t>
      </w:r>
      <w:r w:rsidRPr="008A004D">
        <w:tab/>
        <w:t>1961-66, 89, 92-94, 98, 2000-02</w:t>
      </w:r>
    </w:p>
    <w:p w:rsidR="002E3920" w:rsidRPr="00F85464" w:rsidRDefault="004647EF">
      <w:pPr>
        <w:rPr>
          <w:lang w:val="fr-CA"/>
        </w:rPr>
      </w:pPr>
      <w:r w:rsidRPr="008A004D">
        <w:t xml:space="preserve">South Central Conference Champions:    </w:t>
      </w:r>
      <w:r w:rsidRPr="00F85464">
        <w:rPr>
          <w:lang w:val="fr-CA"/>
        </w:rPr>
        <w:t>2005</w:t>
      </w:r>
      <w:r w:rsidR="00EA37BA" w:rsidRPr="00F85464">
        <w:rPr>
          <w:lang w:val="fr-CA"/>
        </w:rPr>
        <w:t>-07</w:t>
      </w:r>
      <w:r w:rsidR="00713199" w:rsidRPr="00F85464">
        <w:rPr>
          <w:lang w:val="fr-CA"/>
        </w:rPr>
        <w:t>, 2010</w:t>
      </w:r>
      <w:r w:rsidR="00E91B92" w:rsidRPr="00F85464">
        <w:rPr>
          <w:lang w:val="fr-CA"/>
        </w:rPr>
        <w:t>-1</w:t>
      </w:r>
      <w:r w:rsidR="00F85464">
        <w:rPr>
          <w:lang w:val="fr-CA"/>
        </w:rPr>
        <w:t>3</w:t>
      </w:r>
      <w:r w:rsidRPr="00F85464">
        <w:rPr>
          <w:lang w:val="fr-CA"/>
        </w:rPr>
        <w:t xml:space="preserve">                                                      </w:t>
      </w:r>
      <w:r w:rsidR="00850300" w:rsidRPr="00F85464">
        <w:rPr>
          <w:lang w:val="fr-CA"/>
        </w:rPr>
        <w:t>Provincial 3A Champions:</w:t>
      </w:r>
      <w:r w:rsidR="00850300" w:rsidRPr="00F85464">
        <w:rPr>
          <w:lang w:val="fr-CA"/>
        </w:rPr>
        <w:tab/>
      </w:r>
      <w:r w:rsidR="00F85464">
        <w:rPr>
          <w:lang w:val="fr-CA"/>
        </w:rPr>
        <w:t xml:space="preserve">1962, </w:t>
      </w:r>
      <w:bookmarkStart w:id="0" w:name="_GoBack"/>
      <w:bookmarkEnd w:id="0"/>
      <w:r w:rsidR="00850300" w:rsidRPr="00F85464">
        <w:rPr>
          <w:lang w:val="fr-CA"/>
        </w:rPr>
        <w:t>1965-66, 89</w:t>
      </w:r>
      <w:r w:rsidRPr="00F85464">
        <w:rPr>
          <w:lang w:val="fr-CA"/>
        </w:rPr>
        <w:tab/>
      </w:r>
      <w:r w:rsidRPr="00F85464">
        <w:rPr>
          <w:lang w:val="fr-CA"/>
        </w:rPr>
        <w:tab/>
      </w:r>
      <w:r w:rsidRPr="00F85464">
        <w:rPr>
          <w:lang w:val="fr-CA"/>
        </w:rPr>
        <w:tab/>
      </w:r>
      <w:r w:rsidRPr="00F85464">
        <w:rPr>
          <w:lang w:val="fr-CA"/>
        </w:rPr>
        <w:tab/>
      </w:r>
    </w:p>
    <w:p w:rsidR="00850300" w:rsidRPr="008A004D" w:rsidRDefault="00850300">
      <w:pPr>
        <w:rPr>
          <w:lang w:val="fr-CA"/>
        </w:rPr>
      </w:pPr>
      <w:r w:rsidRPr="008A004D">
        <w:rPr>
          <w:lang w:val="fr-CA"/>
        </w:rPr>
        <w:t>Provincial 4A Champions:</w:t>
      </w:r>
      <w:r w:rsidRPr="008A004D">
        <w:rPr>
          <w:lang w:val="fr-CA"/>
        </w:rPr>
        <w:tab/>
        <w:t>1992, 96, 2000</w:t>
      </w:r>
      <w:r w:rsidR="008A004D" w:rsidRPr="008A004D">
        <w:rPr>
          <w:lang w:val="fr-CA"/>
        </w:rPr>
        <w:t>, 01, 02</w:t>
      </w:r>
      <w:r w:rsidR="002E3920">
        <w:rPr>
          <w:lang w:val="fr-CA"/>
        </w:rPr>
        <w:t>, 06</w:t>
      </w:r>
      <w:r w:rsidR="00E91B92">
        <w:rPr>
          <w:lang w:val="fr-CA"/>
        </w:rPr>
        <w:t>, 12</w:t>
      </w:r>
      <w:r w:rsidRPr="008A004D">
        <w:rPr>
          <w:lang w:val="fr-CA"/>
        </w:rPr>
        <w:tab/>
      </w:r>
    </w:p>
    <w:sectPr w:rsidR="00850300" w:rsidRPr="008A004D" w:rsidSect="00C926A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4A6A"/>
    <w:rsid w:val="00044A35"/>
    <w:rsid w:val="000572F9"/>
    <w:rsid w:val="000639F9"/>
    <w:rsid w:val="000702D7"/>
    <w:rsid w:val="000803C5"/>
    <w:rsid w:val="000B4D98"/>
    <w:rsid w:val="000D4A6A"/>
    <w:rsid w:val="000E6314"/>
    <w:rsid w:val="001377AC"/>
    <w:rsid w:val="00151329"/>
    <w:rsid w:val="00193C3D"/>
    <w:rsid w:val="001A661F"/>
    <w:rsid w:val="001E05DC"/>
    <w:rsid w:val="00234D25"/>
    <w:rsid w:val="002A54C5"/>
    <w:rsid w:val="002D182E"/>
    <w:rsid w:val="002E3920"/>
    <w:rsid w:val="002E4F49"/>
    <w:rsid w:val="002F146E"/>
    <w:rsid w:val="00321145"/>
    <w:rsid w:val="003653E8"/>
    <w:rsid w:val="0038116F"/>
    <w:rsid w:val="00385FE8"/>
    <w:rsid w:val="003C1DD7"/>
    <w:rsid w:val="003C6672"/>
    <w:rsid w:val="0046012E"/>
    <w:rsid w:val="004647EF"/>
    <w:rsid w:val="00491344"/>
    <w:rsid w:val="004C6127"/>
    <w:rsid w:val="004D10AF"/>
    <w:rsid w:val="004F64A6"/>
    <w:rsid w:val="00520BBB"/>
    <w:rsid w:val="00612FD2"/>
    <w:rsid w:val="006428A6"/>
    <w:rsid w:val="00681A32"/>
    <w:rsid w:val="006F0EDD"/>
    <w:rsid w:val="00713199"/>
    <w:rsid w:val="00715D95"/>
    <w:rsid w:val="007275CF"/>
    <w:rsid w:val="00761C24"/>
    <w:rsid w:val="007A2B92"/>
    <w:rsid w:val="007D7E7A"/>
    <w:rsid w:val="00827915"/>
    <w:rsid w:val="00850300"/>
    <w:rsid w:val="00873354"/>
    <w:rsid w:val="008A004D"/>
    <w:rsid w:val="008F7F95"/>
    <w:rsid w:val="00911FDE"/>
    <w:rsid w:val="009268F1"/>
    <w:rsid w:val="009B2632"/>
    <w:rsid w:val="009C3C05"/>
    <w:rsid w:val="00A24A82"/>
    <w:rsid w:val="00A3075F"/>
    <w:rsid w:val="00A55BB7"/>
    <w:rsid w:val="00A65F3B"/>
    <w:rsid w:val="00A943ED"/>
    <w:rsid w:val="00AB508C"/>
    <w:rsid w:val="00B14E3F"/>
    <w:rsid w:val="00B27D5E"/>
    <w:rsid w:val="00B464A5"/>
    <w:rsid w:val="00B55E74"/>
    <w:rsid w:val="00B829AD"/>
    <w:rsid w:val="00B953CD"/>
    <w:rsid w:val="00BB4A82"/>
    <w:rsid w:val="00BC2885"/>
    <w:rsid w:val="00C356E2"/>
    <w:rsid w:val="00C626EB"/>
    <w:rsid w:val="00C926A9"/>
    <w:rsid w:val="00D65936"/>
    <w:rsid w:val="00D80D81"/>
    <w:rsid w:val="00DB1DFB"/>
    <w:rsid w:val="00DC257C"/>
    <w:rsid w:val="00DE49BE"/>
    <w:rsid w:val="00DF4C84"/>
    <w:rsid w:val="00E91B92"/>
    <w:rsid w:val="00E939EB"/>
    <w:rsid w:val="00EA37BA"/>
    <w:rsid w:val="00EB6E95"/>
    <w:rsid w:val="00ED20AF"/>
    <w:rsid w:val="00ED4DC4"/>
    <w:rsid w:val="00F85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926A9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926A9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3C80E709.dotm</Template>
  <TotalTime>36</TotalTime>
  <Pages>1</Pages>
  <Words>171</Words>
  <Characters>980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Glenlawn Lions Varsity Girls </vt:lpstr>
    </vt:vector>
  </TitlesOfParts>
  <Company>Louis Riel School Division</Company>
  <LinksUpToDate>false</LinksUpToDate>
  <CharactersWithSpaces>1149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Glenlawn Lions Varsity Girls </dc:title>
  <dc:subject/>
  <dc:creator>Louis Riel School Division</dc:creator>
  <cp:keywords/>
  <dc:description/>
  <cp:lastModifiedBy>Bryan Kornberger</cp:lastModifiedBy>
  <cp:revision>5</cp:revision>
  <cp:lastPrinted>2012-01-09T19:47:00Z</cp:lastPrinted>
  <dcterms:created xsi:type="dcterms:W3CDTF">2013-11-29T21:06:00Z</dcterms:created>
  <dcterms:modified xsi:type="dcterms:W3CDTF">2014-01-14T20:57:00Z</dcterms:modified>
</cp:coreProperties>
</file>