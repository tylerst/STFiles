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James </w:t>
      </w:r>
      <w:proofErr w:type="spellStart"/>
      <w:r>
        <w:rPr>
          <w:rFonts w:ascii="CalistoMT-Italic" w:hAnsi="CalistoMT-Italic" w:cs="CalistoMT-Italic"/>
          <w:i/>
          <w:iCs/>
        </w:rPr>
        <w:t>Shewaga</w:t>
      </w:r>
      <w:proofErr w:type="spellEnd"/>
      <w:r>
        <w:rPr>
          <w:rFonts w:ascii="CalistoMT-Italic" w:hAnsi="CalistoMT-Italic" w:cs="CalistoMT-Italic"/>
          <w:i/>
          <w:iCs/>
        </w:rPr>
        <w:t xml:space="preserve">, Brandon Sun • email: jshewaga@brandonsun.com • Fax: 1-204-727-0385 • Phone: 1-204-571-7386 •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353FAF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Ali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Bakhtiari</w:t>
            </w:r>
            <w:proofErr w:type="spellEnd"/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53FAF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Evan Barker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D640A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353FAF"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Sam Greenberg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353FAF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Testimony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Aregbesola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1F37E9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Daniel Thiessen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53FAF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Dylan Nelson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1F37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53FAF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16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Shane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Jaggard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bookmarkStart w:id="0" w:name="_GoBack"/>
        <w:bookmarkEnd w:id="0"/>
      </w:tr>
      <w:tr w:rsidR="00FB33A0" w:rsidTr="00FB33A0">
        <w:tc>
          <w:tcPr>
            <w:tcW w:w="918" w:type="dxa"/>
          </w:tcPr>
          <w:p w:rsidR="00FB33A0" w:rsidRDefault="005D640A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22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Patrick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Flaten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G/F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1F37E9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Keiran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Zziwa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353FAF"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D640A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16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Kieran McGrath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G/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5D640A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Jared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Asselin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5D640A"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D640A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18</w:t>
            </w: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Jesse Casey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BC4CB2">
        <w:rPr>
          <w:rFonts w:ascii="Futura-Bold" w:hAnsi="Futura-Bold" w:cs="Futura-Bold"/>
          <w:b/>
          <w:bCs/>
          <w:sz w:val="24"/>
          <w:szCs w:val="24"/>
        </w:rPr>
        <w:t>Jonathan Wolfe, Derek Barnett, Will Bergmann</w:t>
      </w: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P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353FAF">
        <w:rPr>
          <w:rFonts w:ascii="Futura-Bold" w:hAnsi="Futura-Bold" w:cs="Futura-Bold"/>
          <w:b/>
          <w:bCs/>
          <w:sz w:val="24"/>
          <w:szCs w:val="24"/>
        </w:rPr>
        <w:t>Fresh off a Provincial Final appearance the</w:t>
      </w:r>
      <w:r w:rsidR="00BC4CB2">
        <w:rPr>
          <w:rFonts w:ascii="Futura-Bold" w:hAnsi="Futura-Bold" w:cs="Futura-Bold"/>
          <w:b/>
          <w:bCs/>
          <w:sz w:val="24"/>
          <w:szCs w:val="24"/>
        </w:rPr>
        <w:t xml:space="preserve"> Lions </w:t>
      </w:r>
      <w:r w:rsidR="00353FAF">
        <w:rPr>
          <w:rFonts w:ascii="Futura-Bold" w:hAnsi="Futura-Bold" w:cs="Futura-Bold"/>
          <w:b/>
          <w:bCs/>
          <w:sz w:val="24"/>
          <w:szCs w:val="24"/>
        </w:rPr>
        <w:t>are looking to reload and start the journey again!</w:t>
      </w:r>
    </w:p>
    <w:p w:rsidR="00DD4037" w:rsidRPr="00BC4CB2" w:rsidRDefault="00DD4037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sectPr w:rsidR="00DD4037" w:rsidRPr="00BC4CB2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1F37E9"/>
    <w:rsid w:val="00353FAF"/>
    <w:rsid w:val="00383CA6"/>
    <w:rsid w:val="00484020"/>
    <w:rsid w:val="005D640A"/>
    <w:rsid w:val="00834351"/>
    <w:rsid w:val="00BC4CB2"/>
    <w:rsid w:val="00D2155B"/>
    <w:rsid w:val="00DD4037"/>
    <w:rsid w:val="00E902A6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7E657-84DA-4681-987A-E954650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7AF0FF2C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Wolfe, Jonathan</cp:lastModifiedBy>
  <cp:revision>2</cp:revision>
  <dcterms:created xsi:type="dcterms:W3CDTF">2014-12-03T17:54:00Z</dcterms:created>
  <dcterms:modified xsi:type="dcterms:W3CDTF">2014-12-03T17:54:00Z</dcterms:modified>
</cp:coreProperties>
</file>