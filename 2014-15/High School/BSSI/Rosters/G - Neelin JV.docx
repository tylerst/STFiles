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E06" w:rsidRDefault="00783B5E" w:rsidP="00373633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alistoMT" w:hAnsi="CalistoMT" w:cs="CalistoMT"/>
          <w:sz w:val="52"/>
          <w:szCs w:val="72"/>
        </w:rPr>
      </w:pPr>
      <w:r>
        <w:rPr>
          <w:rFonts w:ascii="CalistoMT" w:hAnsi="CalistoMT" w:cs="CalistoMT"/>
          <w:sz w:val="52"/>
          <w:szCs w:val="72"/>
        </w:rPr>
        <w:t xml:space="preserve"> </w:t>
      </w:r>
      <w:r w:rsidR="00061012">
        <w:rPr>
          <w:rFonts w:ascii="CalistoMT" w:hAnsi="CalistoMT" w:cs="CalistoMT"/>
          <w:sz w:val="52"/>
          <w:szCs w:val="72"/>
        </w:rPr>
        <w:t>2014</w:t>
      </w:r>
      <w:r w:rsidR="00F04E06" w:rsidRPr="00F04E06">
        <w:rPr>
          <w:rFonts w:ascii="CalistoMT" w:hAnsi="CalistoMT" w:cs="CalistoMT"/>
          <w:sz w:val="52"/>
          <w:szCs w:val="72"/>
        </w:rPr>
        <w:t xml:space="preserve"> </w:t>
      </w:r>
      <w:r w:rsidR="00061012">
        <w:rPr>
          <w:rFonts w:ascii="CalistoMT" w:hAnsi="CalistoMT" w:cs="CalistoMT"/>
          <w:sz w:val="52"/>
          <w:szCs w:val="72"/>
        </w:rPr>
        <w:t>-15</w:t>
      </w:r>
    </w:p>
    <w:p w:rsidR="00373633" w:rsidRDefault="00373633" w:rsidP="00373633">
      <w:pPr>
        <w:autoSpaceDE w:val="0"/>
        <w:autoSpaceDN w:val="0"/>
        <w:adjustRightInd w:val="0"/>
        <w:spacing w:after="0" w:line="240" w:lineRule="auto"/>
        <w:ind w:left="2880"/>
        <w:rPr>
          <w:rFonts w:ascii="CalistoMT" w:hAnsi="CalistoMT" w:cs="CalistoMT"/>
          <w:sz w:val="52"/>
          <w:szCs w:val="72"/>
        </w:rPr>
      </w:pPr>
      <w:r>
        <w:rPr>
          <w:rFonts w:ascii="CalistoMT" w:hAnsi="CalistoMT" w:cs="CalistoMT"/>
          <w:sz w:val="52"/>
          <w:szCs w:val="72"/>
        </w:rPr>
        <w:t>Neelin High School</w:t>
      </w:r>
    </w:p>
    <w:p w:rsidR="00373633" w:rsidRPr="00F04E06" w:rsidRDefault="00373633" w:rsidP="0037363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alistoMT" w:hAnsi="CalistoMT" w:cs="CalistoMT"/>
          <w:sz w:val="52"/>
          <w:szCs w:val="72"/>
        </w:rPr>
      </w:pPr>
      <w:r>
        <w:rPr>
          <w:rFonts w:ascii="CalistoMT" w:hAnsi="CalistoMT" w:cs="CalistoMT"/>
          <w:sz w:val="52"/>
          <w:szCs w:val="72"/>
        </w:rPr>
        <w:t xml:space="preserve"> </w:t>
      </w:r>
      <w:r w:rsidR="00CB7BA3">
        <w:rPr>
          <w:rFonts w:ascii="CalistoMT" w:hAnsi="CalistoMT" w:cs="CalistoMT"/>
          <w:sz w:val="52"/>
          <w:szCs w:val="72"/>
        </w:rPr>
        <w:t xml:space="preserve">Jr </w:t>
      </w:r>
      <w:r>
        <w:rPr>
          <w:rFonts w:ascii="CalistoMT" w:hAnsi="CalistoMT" w:cs="CalistoMT"/>
          <w:sz w:val="52"/>
          <w:szCs w:val="72"/>
        </w:rPr>
        <w:t>Varsity Boys Basketball</w:t>
      </w:r>
    </w:p>
    <w:p w:rsidR="00FB33A0" w:rsidRPr="00FB33A0" w:rsidRDefault="00CB7BA3" w:rsidP="00CB7BA3">
      <w:pPr>
        <w:autoSpaceDE w:val="0"/>
        <w:autoSpaceDN w:val="0"/>
        <w:adjustRightInd w:val="0"/>
        <w:spacing w:after="0" w:line="240" w:lineRule="auto"/>
        <w:ind w:firstLine="720"/>
        <w:rPr>
          <w:rFonts w:ascii="Futura" w:hAnsi="Futura" w:cs="Futura"/>
          <w:sz w:val="28"/>
          <w:szCs w:val="28"/>
        </w:rPr>
      </w:pPr>
      <w:r>
        <w:rPr>
          <w:rFonts w:ascii="Futura" w:hAnsi="Futura" w:cs="Futura"/>
          <w:sz w:val="28"/>
          <w:szCs w:val="28"/>
        </w:rPr>
        <w:t xml:space="preserve">No. </w:t>
      </w:r>
      <w:r>
        <w:rPr>
          <w:rFonts w:ascii="Futura" w:hAnsi="Futura" w:cs="Futura"/>
          <w:sz w:val="28"/>
          <w:szCs w:val="28"/>
        </w:rPr>
        <w:tab/>
      </w:r>
      <w:r w:rsidR="00FB33A0">
        <w:rPr>
          <w:rFonts w:ascii="Futura" w:hAnsi="Futura" w:cs="Futura"/>
          <w:sz w:val="28"/>
          <w:szCs w:val="28"/>
        </w:rPr>
        <w:t xml:space="preserve">Name </w:t>
      </w:r>
      <w:r w:rsidR="00FB33A0">
        <w:rPr>
          <w:rFonts w:ascii="Futura" w:hAnsi="Futura" w:cs="Futura"/>
          <w:sz w:val="28"/>
          <w:szCs w:val="28"/>
        </w:rPr>
        <w:tab/>
      </w:r>
      <w:r w:rsidR="00FB33A0">
        <w:rPr>
          <w:rFonts w:ascii="Futura" w:hAnsi="Futura" w:cs="Futura"/>
          <w:sz w:val="28"/>
          <w:szCs w:val="28"/>
        </w:rPr>
        <w:tab/>
      </w:r>
      <w:r w:rsidR="00FB33A0">
        <w:rPr>
          <w:rFonts w:ascii="Futura" w:hAnsi="Futura" w:cs="Futura"/>
          <w:sz w:val="28"/>
          <w:szCs w:val="28"/>
        </w:rPr>
        <w:tab/>
      </w:r>
      <w:r>
        <w:rPr>
          <w:rFonts w:ascii="Futura" w:hAnsi="Futura" w:cs="Futura"/>
          <w:sz w:val="28"/>
          <w:szCs w:val="28"/>
        </w:rPr>
        <w:tab/>
      </w:r>
      <w:r w:rsidR="00CE61BD">
        <w:rPr>
          <w:rFonts w:ascii="Futura" w:hAnsi="Futura" w:cs="Futura"/>
          <w:sz w:val="28"/>
          <w:szCs w:val="28"/>
        </w:rPr>
        <w:t xml:space="preserve">Pos.       </w:t>
      </w:r>
      <w:r w:rsidR="00DA2587">
        <w:rPr>
          <w:rFonts w:ascii="Futura" w:hAnsi="Futura" w:cs="Futura"/>
          <w:sz w:val="28"/>
          <w:szCs w:val="28"/>
        </w:rPr>
        <w:t xml:space="preserve">  </w:t>
      </w:r>
      <w:proofErr w:type="gramStart"/>
      <w:r w:rsidR="00FB33A0">
        <w:rPr>
          <w:rFonts w:ascii="Futura" w:hAnsi="Futura" w:cs="Futura"/>
          <w:sz w:val="28"/>
          <w:szCs w:val="28"/>
        </w:rPr>
        <w:t>Ht.</w:t>
      </w:r>
      <w:proofErr w:type="gramEnd"/>
      <w:r w:rsidR="00FB33A0">
        <w:rPr>
          <w:rFonts w:ascii="Futura" w:hAnsi="Futura" w:cs="Futura"/>
          <w:sz w:val="28"/>
          <w:szCs w:val="28"/>
        </w:rPr>
        <w:t xml:space="preserve"> </w:t>
      </w:r>
      <w:r w:rsidR="00FB33A0">
        <w:rPr>
          <w:rFonts w:ascii="Futura" w:hAnsi="Futura" w:cs="Futura"/>
          <w:sz w:val="28"/>
          <w:szCs w:val="28"/>
        </w:rPr>
        <w:tab/>
        <w:t xml:space="preserve">   </w:t>
      </w:r>
      <w:r w:rsidR="00DA2587">
        <w:rPr>
          <w:rFonts w:ascii="Futura" w:hAnsi="Futura" w:cs="Futura"/>
          <w:sz w:val="28"/>
          <w:szCs w:val="28"/>
        </w:rPr>
        <w:t xml:space="preserve"> </w:t>
      </w:r>
      <w:proofErr w:type="gramStart"/>
      <w:r w:rsidR="00FB33A0">
        <w:rPr>
          <w:rFonts w:ascii="Futura" w:hAnsi="Futura" w:cs="Futura"/>
          <w:sz w:val="28"/>
          <w:szCs w:val="28"/>
        </w:rPr>
        <w:t>Gr.</w:t>
      </w:r>
      <w:proofErr w:type="gramEnd"/>
      <w:r w:rsidR="00373633">
        <w:rPr>
          <w:rFonts w:ascii="Futura" w:hAnsi="Futura" w:cs="Futura"/>
          <w:sz w:val="28"/>
          <w:szCs w:val="28"/>
        </w:rPr>
        <w:tab/>
      </w:r>
      <w:r w:rsidR="00373633">
        <w:rPr>
          <w:rFonts w:ascii="Futura" w:hAnsi="Futura" w:cs="Futura"/>
          <w:sz w:val="28"/>
          <w:szCs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7"/>
        <w:gridCol w:w="723"/>
        <w:gridCol w:w="2608"/>
        <w:gridCol w:w="941"/>
        <w:gridCol w:w="1167"/>
        <w:gridCol w:w="1006"/>
        <w:gridCol w:w="863"/>
        <w:gridCol w:w="3331"/>
      </w:tblGrid>
      <w:tr w:rsidR="00373633" w:rsidTr="000B4E5C"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</w:tcPr>
          <w:p w:rsidR="00373633" w:rsidRDefault="00373633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3633" w:rsidRDefault="00373633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  <w:tc>
          <w:tcPr>
            <w:tcW w:w="354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3633" w:rsidRDefault="00373633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3633" w:rsidRDefault="00373633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3633" w:rsidRDefault="00373633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3633" w:rsidRDefault="00373633" w:rsidP="00F04E06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  <w:tc>
          <w:tcPr>
            <w:tcW w:w="3331" w:type="dxa"/>
            <w:tcBorders>
              <w:top w:val="nil"/>
              <w:left w:val="nil"/>
              <w:bottom w:val="nil"/>
              <w:right w:val="nil"/>
            </w:tcBorders>
          </w:tcPr>
          <w:p w:rsidR="00373633" w:rsidRDefault="00373633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</w:tr>
      <w:tr w:rsidR="00B136E1" w:rsidTr="000B4E5C">
        <w:tc>
          <w:tcPr>
            <w:tcW w:w="60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136E1" w:rsidRDefault="00B136E1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</w:tcBorders>
          </w:tcPr>
          <w:p w:rsidR="00B136E1" w:rsidRDefault="00B136E1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  <w:p w:rsidR="00B136E1" w:rsidRDefault="00B136E1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3549" w:type="dxa"/>
            <w:gridSpan w:val="2"/>
            <w:tcBorders>
              <w:top w:val="single" w:sz="4" w:space="0" w:color="auto"/>
            </w:tcBorders>
          </w:tcPr>
          <w:p w:rsidR="00B136E1" w:rsidRDefault="00B136E1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  <w:p w:rsidR="00B136E1" w:rsidRDefault="00CB7BA3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Reece Wilson</w:t>
            </w:r>
          </w:p>
        </w:tc>
        <w:tc>
          <w:tcPr>
            <w:tcW w:w="1167" w:type="dxa"/>
            <w:tcBorders>
              <w:top w:val="single" w:sz="4" w:space="0" w:color="auto"/>
            </w:tcBorders>
          </w:tcPr>
          <w:p w:rsidR="00B136E1" w:rsidRDefault="00B136E1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  <w:p w:rsidR="00B136E1" w:rsidRDefault="00B136E1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Guard</w:t>
            </w:r>
          </w:p>
        </w:tc>
        <w:tc>
          <w:tcPr>
            <w:tcW w:w="1006" w:type="dxa"/>
            <w:tcBorders>
              <w:top w:val="single" w:sz="4" w:space="0" w:color="auto"/>
            </w:tcBorders>
          </w:tcPr>
          <w:p w:rsidR="00B136E1" w:rsidRDefault="00B136E1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  <w:p w:rsidR="00B136E1" w:rsidRDefault="00B136E1" w:rsidP="00CB7BA3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5”</w:t>
            </w:r>
            <w:r w:rsidR="00CB7BA3">
              <w:rPr>
                <w:rFonts w:ascii="Futura-Bold" w:hAnsi="Futura-Bold" w:cs="Futura-Bold"/>
                <w:b/>
                <w:bCs/>
                <w:sz w:val="24"/>
                <w:szCs w:val="24"/>
              </w:rPr>
              <w:t>6</w:t>
            </w: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”</w:t>
            </w:r>
          </w:p>
        </w:tc>
        <w:tc>
          <w:tcPr>
            <w:tcW w:w="863" w:type="dxa"/>
            <w:tcBorders>
              <w:top w:val="single" w:sz="4" w:space="0" w:color="auto"/>
              <w:right w:val="single" w:sz="4" w:space="0" w:color="auto"/>
            </w:tcBorders>
          </w:tcPr>
          <w:p w:rsidR="00B136E1" w:rsidRDefault="00B136E1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  <w:p w:rsidR="00B136E1" w:rsidRDefault="00CB7BA3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333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136E1" w:rsidRDefault="00B136E1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</w:tr>
      <w:tr w:rsidR="00373633" w:rsidTr="000B4E5C">
        <w:tc>
          <w:tcPr>
            <w:tcW w:w="60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3633" w:rsidRDefault="00373633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</w:tcBorders>
          </w:tcPr>
          <w:p w:rsidR="00373633" w:rsidRDefault="00373633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  <w:p w:rsidR="00373633" w:rsidRDefault="00373633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3549" w:type="dxa"/>
            <w:gridSpan w:val="2"/>
            <w:tcBorders>
              <w:top w:val="single" w:sz="4" w:space="0" w:color="auto"/>
            </w:tcBorders>
          </w:tcPr>
          <w:p w:rsidR="00373633" w:rsidRDefault="00373633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  <w:p w:rsidR="00373633" w:rsidRDefault="00CB7BA3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Josh Robinson</w:t>
            </w:r>
          </w:p>
        </w:tc>
        <w:tc>
          <w:tcPr>
            <w:tcW w:w="1167" w:type="dxa"/>
            <w:tcBorders>
              <w:top w:val="single" w:sz="4" w:space="0" w:color="auto"/>
            </w:tcBorders>
          </w:tcPr>
          <w:p w:rsidR="00373633" w:rsidRDefault="00373633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  <w:p w:rsidR="00373633" w:rsidRDefault="00373633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Guard</w:t>
            </w:r>
          </w:p>
        </w:tc>
        <w:tc>
          <w:tcPr>
            <w:tcW w:w="1006" w:type="dxa"/>
            <w:tcBorders>
              <w:top w:val="single" w:sz="4" w:space="0" w:color="auto"/>
            </w:tcBorders>
          </w:tcPr>
          <w:p w:rsidR="00373633" w:rsidRDefault="00373633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  <w:p w:rsidR="00373633" w:rsidRDefault="00CB7BA3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5’8</w:t>
            </w:r>
            <w:r w:rsidR="00373633">
              <w:rPr>
                <w:rFonts w:ascii="Futura-Bold" w:hAnsi="Futura-Bold" w:cs="Futura-Bold"/>
                <w:b/>
                <w:bCs/>
                <w:sz w:val="24"/>
                <w:szCs w:val="24"/>
              </w:rPr>
              <w:t>”</w:t>
            </w:r>
          </w:p>
        </w:tc>
        <w:tc>
          <w:tcPr>
            <w:tcW w:w="863" w:type="dxa"/>
            <w:tcBorders>
              <w:top w:val="single" w:sz="4" w:space="0" w:color="auto"/>
              <w:right w:val="single" w:sz="4" w:space="0" w:color="auto"/>
            </w:tcBorders>
          </w:tcPr>
          <w:p w:rsidR="00373633" w:rsidRDefault="00373633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  <w:p w:rsidR="00373633" w:rsidRDefault="00CB7BA3" w:rsidP="00F04E06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333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73633" w:rsidRDefault="00373633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</w:tr>
      <w:tr w:rsidR="00373633" w:rsidTr="000B4E5C">
        <w:tc>
          <w:tcPr>
            <w:tcW w:w="60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3633" w:rsidRDefault="00373633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  <w:tc>
          <w:tcPr>
            <w:tcW w:w="723" w:type="dxa"/>
            <w:tcBorders>
              <w:left w:val="single" w:sz="4" w:space="0" w:color="auto"/>
            </w:tcBorders>
          </w:tcPr>
          <w:p w:rsidR="00373633" w:rsidRDefault="00373633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  <w:p w:rsidR="00373633" w:rsidRDefault="00373633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3549" w:type="dxa"/>
            <w:gridSpan w:val="2"/>
          </w:tcPr>
          <w:p w:rsidR="00373633" w:rsidRDefault="00373633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  <w:p w:rsidR="00373633" w:rsidRDefault="00CB7BA3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Jack Roziere</w:t>
            </w:r>
          </w:p>
        </w:tc>
        <w:tc>
          <w:tcPr>
            <w:tcW w:w="1167" w:type="dxa"/>
          </w:tcPr>
          <w:p w:rsidR="00373633" w:rsidRDefault="00373633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  <w:p w:rsidR="00373633" w:rsidRDefault="00373633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Guard</w:t>
            </w:r>
          </w:p>
        </w:tc>
        <w:tc>
          <w:tcPr>
            <w:tcW w:w="1006" w:type="dxa"/>
          </w:tcPr>
          <w:p w:rsidR="00373633" w:rsidRDefault="00373633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  <w:p w:rsidR="00373633" w:rsidRDefault="00373633" w:rsidP="00CB7BA3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5’</w:t>
            </w:r>
            <w:r w:rsidR="00CB7BA3">
              <w:rPr>
                <w:rFonts w:ascii="Futura-Bold" w:hAnsi="Futura-Bold" w:cs="Futura-Bold"/>
                <w:b/>
                <w:bCs/>
                <w:sz w:val="24"/>
                <w:szCs w:val="24"/>
              </w:rPr>
              <w:t>8</w:t>
            </w: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”</w:t>
            </w:r>
          </w:p>
        </w:tc>
        <w:tc>
          <w:tcPr>
            <w:tcW w:w="863" w:type="dxa"/>
            <w:tcBorders>
              <w:right w:val="single" w:sz="4" w:space="0" w:color="auto"/>
            </w:tcBorders>
          </w:tcPr>
          <w:p w:rsidR="00373633" w:rsidRDefault="00373633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  <w:p w:rsidR="00373633" w:rsidRDefault="00373633" w:rsidP="00CB7BA3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1</w:t>
            </w:r>
            <w:r w:rsidR="00CB7BA3">
              <w:rPr>
                <w:rFonts w:ascii="Futura-Bold" w:hAnsi="Futura-Bold" w:cs="Futura-Bold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33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73633" w:rsidRDefault="00373633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</w:tr>
      <w:tr w:rsidR="00373633" w:rsidTr="000B4E5C">
        <w:tc>
          <w:tcPr>
            <w:tcW w:w="60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3633" w:rsidRDefault="00373633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  <w:tc>
          <w:tcPr>
            <w:tcW w:w="723" w:type="dxa"/>
            <w:tcBorders>
              <w:left w:val="single" w:sz="4" w:space="0" w:color="auto"/>
            </w:tcBorders>
          </w:tcPr>
          <w:p w:rsidR="00373633" w:rsidRDefault="00373633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  <w:p w:rsidR="00373633" w:rsidRDefault="00373633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3549" w:type="dxa"/>
            <w:gridSpan w:val="2"/>
          </w:tcPr>
          <w:p w:rsidR="00373633" w:rsidRDefault="00373633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  <w:p w:rsidR="00373633" w:rsidRDefault="00CB7BA3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Ben Lamont</w:t>
            </w:r>
          </w:p>
        </w:tc>
        <w:tc>
          <w:tcPr>
            <w:tcW w:w="1167" w:type="dxa"/>
          </w:tcPr>
          <w:p w:rsidR="00373633" w:rsidRDefault="00373633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  <w:p w:rsidR="00373633" w:rsidRDefault="00373633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Guard</w:t>
            </w:r>
          </w:p>
        </w:tc>
        <w:tc>
          <w:tcPr>
            <w:tcW w:w="1006" w:type="dxa"/>
          </w:tcPr>
          <w:p w:rsidR="00373633" w:rsidRDefault="00373633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  <w:p w:rsidR="00373633" w:rsidRDefault="00CB7BA3" w:rsidP="00F04E06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5’7”</w:t>
            </w:r>
          </w:p>
        </w:tc>
        <w:tc>
          <w:tcPr>
            <w:tcW w:w="863" w:type="dxa"/>
            <w:tcBorders>
              <w:right w:val="single" w:sz="4" w:space="0" w:color="auto"/>
            </w:tcBorders>
          </w:tcPr>
          <w:p w:rsidR="00373633" w:rsidRDefault="00373633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  <w:p w:rsidR="00373633" w:rsidRDefault="00CB7BA3" w:rsidP="006E7FCB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333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73633" w:rsidRDefault="00373633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</w:tr>
      <w:tr w:rsidR="00373633" w:rsidTr="000B4E5C">
        <w:tc>
          <w:tcPr>
            <w:tcW w:w="60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3633" w:rsidRDefault="00373633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  <w:tc>
          <w:tcPr>
            <w:tcW w:w="723" w:type="dxa"/>
            <w:tcBorders>
              <w:left w:val="single" w:sz="4" w:space="0" w:color="auto"/>
            </w:tcBorders>
          </w:tcPr>
          <w:p w:rsidR="00373633" w:rsidRDefault="00373633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  <w:p w:rsidR="00373633" w:rsidRDefault="00373633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3549" w:type="dxa"/>
            <w:gridSpan w:val="2"/>
          </w:tcPr>
          <w:p w:rsidR="00373633" w:rsidRDefault="00373633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  <w:p w:rsidR="00373633" w:rsidRDefault="00CB7BA3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 xml:space="preserve">Kellen </w:t>
            </w:r>
            <w:proofErr w:type="spellStart"/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Giilck</w:t>
            </w:r>
            <w:proofErr w:type="spellEnd"/>
          </w:p>
        </w:tc>
        <w:tc>
          <w:tcPr>
            <w:tcW w:w="1167" w:type="dxa"/>
          </w:tcPr>
          <w:p w:rsidR="00373633" w:rsidRDefault="00373633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  <w:p w:rsidR="00373633" w:rsidRDefault="00373633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Guard</w:t>
            </w:r>
          </w:p>
        </w:tc>
        <w:tc>
          <w:tcPr>
            <w:tcW w:w="1006" w:type="dxa"/>
          </w:tcPr>
          <w:p w:rsidR="00373633" w:rsidRDefault="00373633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  <w:p w:rsidR="00373633" w:rsidRDefault="00CB7BA3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5’8”</w:t>
            </w:r>
          </w:p>
        </w:tc>
        <w:tc>
          <w:tcPr>
            <w:tcW w:w="863" w:type="dxa"/>
            <w:tcBorders>
              <w:right w:val="single" w:sz="4" w:space="0" w:color="auto"/>
            </w:tcBorders>
          </w:tcPr>
          <w:p w:rsidR="00373633" w:rsidRDefault="00373633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  <w:p w:rsidR="00373633" w:rsidRDefault="00CB7BA3" w:rsidP="006E7FCB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333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73633" w:rsidRDefault="00373633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</w:tr>
      <w:tr w:rsidR="00373633" w:rsidTr="000B4E5C">
        <w:tc>
          <w:tcPr>
            <w:tcW w:w="60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3633" w:rsidRDefault="00373633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  <w:tc>
          <w:tcPr>
            <w:tcW w:w="723" w:type="dxa"/>
            <w:tcBorders>
              <w:left w:val="single" w:sz="4" w:space="0" w:color="auto"/>
            </w:tcBorders>
          </w:tcPr>
          <w:p w:rsidR="00373633" w:rsidRDefault="00373633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  <w:p w:rsidR="00373633" w:rsidRDefault="00373633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3549" w:type="dxa"/>
            <w:gridSpan w:val="2"/>
          </w:tcPr>
          <w:p w:rsidR="00373633" w:rsidRDefault="00373633" w:rsidP="00F04E06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  <w:p w:rsidR="00373633" w:rsidRDefault="00CB7BA3" w:rsidP="00F04E06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John Saville</w:t>
            </w:r>
          </w:p>
        </w:tc>
        <w:tc>
          <w:tcPr>
            <w:tcW w:w="1167" w:type="dxa"/>
          </w:tcPr>
          <w:p w:rsidR="00373633" w:rsidRDefault="00373633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  <w:p w:rsidR="00373633" w:rsidRDefault="00CB7BA3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Guard</w:t>
            </w:r>
          </w:p>
        </w:tc>
        <w:tc>
          <w:tcPr>
            <w:tcW w:w="1006" w:type="dxa"/>
          </w:tcPr>
          <w:p w:rsidR="00373633" w:rsidRDefault="00373633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  <w:p w:rsidR="00373633" w:rsidRDefault="00CB7BA3" w:rsidP="00F04E06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5’9”</w:t>
            </w:r>
          </w:p>
        </w:tc>
        <w:tc>
          <w:tcPr>
            <w:tcW w:w="863" w:type="dxa"/>
            <w:tcBorders>
              <w:right w:val="single" w:sz="4" w:space="0" w:color="auto"/>
            </w:tcBorders>
          </w:tcPr>
          <w:p w:rsidR="00373633" w:rsidRDefault="00373633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  <w:p w:rsidR="00373633" w:rsidRDefault="00CB7BA3" w:rsidP="00F04E06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333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73633" w:rsidRDefault="00373633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</w:tr>
      <w:tr w:rsidR="00373633" w:rsidTr="000B4E5C">
        <w:tc>
          <w:tcPr>
            <w:tcW w:w="60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3633" w:rsidRDefault="00373633" w:rsidP="00F04E06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  <w:tc>
          <w:tcPr>
            <w:tcW w:w="723" w:type="dxa"/>
            <w:tcBorders>
              <w:left w:val="single" w:sz="4" w:space="0" w:color="auto"/>
            </w:tcBorders>
          </w:tcPr>
          <w:p w:rsidR="00373633" w:rsidRDefault="00373633" w:rsidP="00F04E06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  <w:p w:rsidR="00373633" w:rsidRDefault="00373633" w:rsidP="00F04E06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3549" w:type="dxa"/>
            <w:gridSpan w:val="2"/>
          </w:tcPr>
          <w:p w:rsidR="00373633" w:rsidRDefault="00373633" w:rsidP="00F04E06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  <w:p w:rsidR="00373633" w:rsidRDefault="00CB7BA3" w:rsidP="00F04E06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Jacob Thomson</w:t>
            </w:r>
          </w:p>
        </w:tc>
        <w:tc>
          <w:tcPr>
            <w:tcW w:w="1167" w:type="dxa"/>
          </w:tcPr>
          <w:p w:rsidR="00373633" w:rsidRDefault="00373633" w:rsidP="00F04E06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  <w:p w:rsidR="00373633" w:rsidRDefault="00CB7BA3" w:rsidP="00F04E06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Guard</w:t>
            </w:r>
          </w:p>
        </w:tc>
        <w:tc>
          <w:tcPr>
            <w:tcW w:w="1006" w:type="dxa"/>
          </w:tcPr>
          <w:p w:rsidR="00373633" w:rsidRDefault="00373633" w:rsidP="00F04E06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  <w:p w:rsidR="00373633" w:rsidRDefault="00061012" w:rsidP="00F04E06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6’2</w:t>
            </w:r>
            <w:r w:rsidR="00373633">
              <w:rPr>
                <w:rFonts w:ascii="Futura-Bold" w:hAnsi="Futura-Bold" w:cs="Futura-Bold"/>
                <w:b/>
                <w:bCs/>
                <w:sz w:val="24"/>
                <w:szCs w:val="24"/>
              </w:rPr>
              <w:t>”</w:t>
            </w:r>
          </w:p>
        </w:tc>
        <w:tc>
          <w:tcPr>
            <w:tcW w:w="863" w:type="dxa"/>
            <w:tcBorders>
              <w:right w:val="single" w:sz="4" w:space="0" w:color="auto"/>
            </w:tcBorders>
          </w:tcPr>
          <w:p w:rsidR="00373633" w:rsidRDefault="00373633" w:rsidP="00F04E06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  <w:p w:rsidR="00373633" w:rsidRDefault="00CB7BA3" w:rsidP="00F04E06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333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73633" w:rsidRDefault="00373633" w:rsidP="00F04E06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</w:tr>
      <w:tr w:rsidR="00373633" w:rsidTr="000B4E5C">
        <w:tc>
          <w:tcPr>
            <w:tcW w:w="60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3633" w:rsidRDefault="00373633" w:rsidP="00F04E06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  <w:tc>
          <w:tcPr>
            <w:tcW w:w="723" w:type="dxa"/>
            <w:tcBorders>
              <w:left w:val="single" w:sz="4" w:space="0" w:color="auto"/>
            </w:tcBorders>
          </w:tcPr>
          <w:p w:rsidR="00373633" w:rsidRDefault="00373633" w:rsidP="00F04E06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  <w:p w:rsidR="00373633" w:rsidRDefault="00373633" w:rsidP="00F04E06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3549" w:type="dxa"/>
            <w:gridSpan w:val="2"/>
          </w:tcPr>
          <w:p w:rsidR="00373633" w:rsidRDefault="00373633" w:rsidP="00F04E06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  <w:p w:rsidR="00373633" w:rsidRDefault="00CB7BA3" w:rsidP="00F04E06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 xml:space="preserve">Ethan </w:t>
            </w:r>
            <w:proofErr w:type="spellStart"/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Goertzen</w:t>
            </w:r>
            <w:proofErr w:type="spellEnd"/>
          </w:p>
        </w:tc>
        <w:tc>
          <w:tcPr>
            <w:tcW w:w="1167" w:type="dxa"/>
          </w:tcPr>
          <w:p w:rsidR="00373633" w:rsidRDefault="00373633" w:rsidP="00F04E06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  <w:p w:rsidR="00CB7BA3" w:rsidRDefault="00CB7BA3" w:rsidP="00F04E06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Forward</w:t>
            </w:r>
          </w:p>
        </w:tc>
        <w:tc>
          <w:tcPr>
            <w:tcW w:w="1006" w:type="dxa"/>
          </w:tcPr>
          <w:p w:rsidR="00373633" w:rsidRDefault="00373633" w:rsidP="00F04E06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  <w:p w:rsidR="00373633" w:rsidRDefault="00CB7BA3" w:rsidP="00F04E06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6’1”</w:t>
            </w:r>
          </w:p>
        </w:tc>
        <w:tc>
          <w:tcPr>
            <w:tcW w:w="863" w:type="dxa"/>
            <w:tcBorders>
              <w:right w:val="single" w:sz="4" w:space="0" w:color="auto"/>
            </w:tcBorders>
          </w:tcPr>
          <w:p w:rsidR="00CB7BA3" w:rsidRDefault="00CB7BA3" w:rsidP="00F04E06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  <w:p w:rsidR="00373633" w:rsidRDefault="00CB7BA3" w:rsidP="00F04E06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333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73633" w:rsidRDefault="00373633" w:rsidP="00F04E06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</w:tr>
      <w:tr w:rsidR="00373633" w:rsidTr="000B4E5C">
        <w:tc>
          <w:tcPr>
            <w:tcW w:w="60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3633" w:rsidRDefault="00373633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  <w:tc>
          <w:tcPr>
            <w:tcW w:w="723" w:type="dxa"/>
            <w:tcBorders>
              <w:left w:val="single" w:sz="4" w:space="0" w:color="auto"/>
            </w:tcBorders>
          </w:tcPr>
          <w:p w:rsidR="00373633" w:rsidRDefault="00373633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  <w:p w:rsidR="00373633" w:rsidRDefault="00373633" w:rsidP="00F04E06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3549" w:type="dxa"/>
            <w:gridSpan w:val="2"/>
          </w:tcPr>
          <w:p w:rsidR="00373633" w:rsidRDefault="00373633" w:rsidP="00F04E06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  <w:p w:rsidR="00373633" w:rsidRDefault="00CB7BA3" w:rsidP="00F04E06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Riley Paul</w:t>
            </w:r>
          </w:p>
        </w:tc>
        <w:tc>
          <w:tcPr>
            <w:tcW w:w="1167" w:type="dxa"/>
          </w:tcPr>
          <w:p w:rsidR="00373633" w:rsidRDefault="00373633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  <w:p w:rsidR="00373633" w:rsidRDefault="00373633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Forward</w:t>
            </w:r>
          </w:p>
        </w:tc>
        <w:tc>
          <w:tcPr>
            <w:tcW w:w="1006" w:type="dxa"/>
          </w:tcPr>
          <w:p w:rsidR="00373633" w:rsidRDefault="00373633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  <w:p w:rsidR="00373633" w:rsidRDefault="00CB7BA3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6’3</w:t>
            </w:r>
            <w:r w:rsidR="00373633">
              <w:rPr>
                <w:rFonts w:ascii="Futura-Bold" w:hAnsi="Futura-Bold" w:cs="Futura-Bold"/>
                <w:b/>
                <w:bCs/>
                <w:sz w:val="24"/>
                <w:szCs w:val="24"/>
              </w:rPr>
              <w:t>”</w:t>
            </w:r>
          </w:p>
        </w:tc>
        <w:tc>
          <w:tcPr>
            <w:tcW w:w="863" w:type="dxa"/>
            <w:tcBorders>
              <w:right w:val="single" w:sz="4" w:space="0" w:color="auto"/>
            </w:tcBorders>
          </w:tcPr>
          <w:p w:rsidR="00373633" w:rsidRDefault="00373633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  <w:p w:rsidR="00373633" w:rsidRDefault="00CB7BA3" w:rsidP="006E7FCB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333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73633" w:rsidRDefault="00373633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</w:tr>
      <w:tr w:rsidR="00373633" w:rsidTr="000B4E5C">
        <w:tc>
          <w:tcPr>
            <w:tcW w:w="60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3633" w:rsidRDefault="00373633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  <w:tc>
          <w:tcPr>
            <w:tcW w:w="723" w:type="dxa"/>
            <w:tcBorders>
              <w:left w:val="single" w:sz="4" w:space="0" w:color="auto"/>
              <w:bottom w:val="single" w:sz="4" w:space="0" w:color="000000" w:themeColor="text1"/>
            </w:tcBorders>
          </w:tcPr>
          <w:p w:rsidR="00373633" w:rsidRDefault="00373633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  <w:p w:rsidR="00373633" w:rsidRDefault="00373633" w:rsidP="00F04E06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3549" w:type="dxa"/>
            <w:gridSpan w:val="2"/>
            <w:tcBorders>
              <w:bottom w:val="single" w:sz="4" w:space="0" w:color="000000" w:themeColor="text1"/>
            </w:tcBorders>
          </w:tcPr>
          <w:p w:rsidR="00373633" w:rsidRDefault="00373633" w:rsidP="00F04E06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  <w:p w:rsidR="00373633" w:rsidRDefault="00CB7BA3" w:rsidP="00F04E06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Braeden Marlow</w:t>
            </w:r>
          </w:p>
        </w:tc>
        <w:tc>
          <w:tcPr>
            <w:tcW w:w="1167" w:type="dxa"/>
            <w:tcBorders>
              <w:bottom w:val="single" w:sz="4" w:space="0" w:color="000000" w:themeColor="text1"/>
            </w:tcBorders>
          </w:tcPr>
          <w:p w:rsidR="00373633" w:rsidRDefault="00373633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  <w:p w:rsidR="00373633" w:rsidRDefault="00061012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Forward</w:t>
            </w:r>
          </w:p>
        </w:tc>
        <w:tc>
          <w:tcPr>
            <w:tcW w:w="1006" w:type="dxa"/>
            <w:tcBorders>
              <w:bottom w:val="single" w:sz="4" w:space="0" w:color="000000" w:themeColor="text1"/>
            </w:tcBorders>
          </w:tcPr>
          <w:p w:rsidR="00373633" w:rsidRDefault="00373633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  <w:p w:rsidR="00373633" w:rsidRDefault="00CB7BA3" w:rsidP="00F04E06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5’10”</w:t>
            </w:r>
          </w:p>
        </w:tc>
        <w:tc>
          <w:tcPr>
            <w:tcW w:w="863" w:type="dxa"/>
            <w:tcBorders>
              <w:bottom w:val="single" w:sz="4" w:space="0" w:color="000000" w:themeColor="text1"/>
              <w:right w:val="single" w:sz="4" w:space="0" w:color="auto"/>
            </w:tcBorders>
          </w:tcPr>
          <w:p w:rsidR="00373633" w:rsidRDefault="00373633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  <w:p w:rsidR="00373633" w:rsidRDefault="00CB7BA3" w:rsidP="00373633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333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73633" w:rsidRDefault="00373633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</w:tr>
      <w:tr w:rsidR="00373633" w:rsidTr="000B4E5C">
        <w:tc>
          <w:tcPr>
            <w:tcW w:w="60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3633" w:rsidRDefault="00373633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  <w:tc>
          <w:tcPr>
            <w:tcW w:w="723" w:type="dxa"/>
            <w:tcBorders>
              <w:left w:val="single" w:sz="4" w:space="0" w:color="auto"/>
              <w:bottom w:val="single" w:sz="4" w:space="0" w:color="auto"/>
            </w:tcBorders>
          </w:tcPr>
          <w:p w:rsidR="00373633" w:rsidRDefault="00373633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  <w:p w:rsidR="00373633" w:rsidRDefault="00373633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3549" w:type="dxa"/>
            <w:gridSpan w:val="2"/>
            <w:tcBorders>
              <w:bottom w:val="single" w:sz="4" w:space="0" w:color="auto"/>
            </w:tcBorders>
          </w:tcPr>
          <w:p w:rsidR="00373633" w:rsidRDefault="00373633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  <w:p w:rsidR="00373633" w:rsidRDefault="00CB7BA3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Dayton Black</w:t>
            </w:r>
          </w:p>
        </w:tc>
        <w:tc>
          <w:tcPr>
            <w:tcW w:w="1167" w:type="dxa"/>
            <w:tcBorders>
              <w:bottom w:val="single" w:sz="4" w:space="0" w:color="auto"/>
            </w:tcBorders>
          </w:tcPr>
          <w:p w:rsidR="00373633" w:rsidRDefault="00373633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  <w:p w:rsidR="00373633" w:rsidRDefault="00373633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Forward</w:t>
            </w:r>
          </w:p>
        </w:tc>
        <w:tc>
          <w:tcPr>
            <w:tcW w:w="1006" w:type="dxa"/>
            <w:tcBorders>
              <w:bottom w:val="single" w:sz="4" w:space="0" w:color="auto"/>
            </w:tcBorders>
          </w:tcPr>
          <w:p w:rsidR="00373633" w:rsidRDefault="00373633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  <w:p w:rsidR="00373633" w:rsidRDefault="00CB7BA3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6’4</w:t>
            </w:r>
            <w:r w:rsidR="00373633">
              <w:rPr>
                <w:rFonts w:ascii="Futura-Bold" w:hAnsi="Futura-Bold" w:cs="Futura-Bold"/>
                <w:b/>
                <w:bCs/>
                <w:sz w:val="24"/>
                <w:szCs w:val="24"/>
              </w:rPr>
              <w:t>”</w:t>
            </w:r>
          </w:p>
        </w:tc>
        <w:tc>
          <w:tcPr>
            <w:tcW w:w="863" w:type="dxa"/>
            <w:tcBorders>
              <w:bottom w:val="single" w:sz="4" w:space="0" w:color="auto"/>
              <w:right w:val="single" w:sz="4" w:space="0" w:color="auto"/>
            </w:tcBorders>
          </w:tcPr>
          <w:p w:rsidR="00373633" w:rsidRDefault="00373633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  <w:p w:rsidR="00373633" w:rsidRDefault="00CB7BA3" w:rsidP="00373633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333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73633" w:rsidRDefault="00373633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</w:tr>
      <w:tr w:rsidR="00CB7BA3" w:rsidTr="000B4E5C">
        <w:trPr>
          <w:gridAfter w:val="5"/>
          <w:wAfter w:w="7308" w:type="dxa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</w:tcPr>
          <w:p w:rsidR="00CB7BA3" w:rsidRDefault="00CB7BA3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  <w:tc>
          <w:tcPr>
            <w:tcW w:w="33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B7BA3" w:rsidRDefault="00CB7BA3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 xml:space="preserve">Chase </w:t>
            </w:r>
            <w:proofErr w:type="spellStart"/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MacCallum</w:t>
            </w:r>
            <w:proofErr w:type="spellEnd"/>
          </w:p>
          <w:p w:rsidR="00CB7BA3" w:rsidRDefault="00CB7BA3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Max Paddock</w:t>
            </w:r>
          </w:p>
          <w:p w:rsidR="00CB7BA3" w:rsidRDefault="00CB7BA3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 xml:space="preserve">Lucas </w:t>
            </w:r>
            <w:proofErr w:type="spellStart"/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Vasconsales</w:t>
            </w:r>
            <w:proofErr w:type="spellEnd"/>
          </w:p>
          <w:p w:rsidR="00CB7BA3" w:rsidRDefault="00CB7BA3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Joel Perreaux</w:t>
            </w:r>
          </w:p>
          <w:p w:rsidR="00CB7BA3" w:rsidRDefault="00CB7BA3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 xml:space="preserve">Caley </w:t>
            </w:r>
            <w:proofErr w:type="spellStart"/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Barscello</w:t>
            </w:r>
            <w:proofErr w:type="spellEnd"/>
          </w:p>
          <w:p w:rsidR="00CB7BA3" w:rsidRDefault="00CB7BA3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</w:tr>
      <w:tr w:rsidR="000B4E5C" w:rsidTr="000B4E5C"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</w:tcPr>
          <w:p w:rsidR="000B4E5C" w:rsidRDefault="000B4E5C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</w:tcPr>
          <w:p w:rsidR="000B4E5C" w:rsidRDefault="000B4E5C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  <w:tc>
          <w:tcPr>
            <w:tcW w:w="35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B4E5C" w:rsidRDefault="000B4E5C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</w:tcPr>
          <w:p w:rsidR="000B4E5C" w:rsidRDefault="000B4E5C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</w:tcPr>
          <w:p w:rsidR="000B4E5C" w:rsidRDefault="000B4E5C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="000B4E5C" w:rsidRDefault="000B4E5C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  <w:tc>
          <w:tcPr>
            <w:tcW w:w="3331" w:type="dxa"/>
            <w:tcBorders>
              <w:top w:val="nil"/>
              <w:left w:val="nil"/>
              <w:bottom w:val="nil"/>
              <w:right w:val="nil"/>
            </w:tcBorders>
          </w:tcPr>
          <w:p w:rsidR="000B4E5C" w:rsidRDefault="000B4E5C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</w:tr>
      <w:tr w:rsidR="000B4E5C" w:rsidTr="000B4E5C"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</w:tcPr>
          <w:p w:rsidR="000B4E5C" w:rsidRDefault="000B4E5C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</w:tcPr>
          <w:p w:rsidR="000B4E5C" w:rsidRDefault="000B4E5C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  <w:tc>
          <w:tcPr>
            <w:tcW w:w="35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B4E5C" w:rsidRDefault="000B4E5C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</w:tcPr>
          <w:p w:rsidR="000B4E5C" w:rsidRDefault="000B4E5C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</w:tcPr>
          <w:p w:rsidR="000B4E5C" w:rsidRDefault="000B4E5C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="000B4E5C" w:rsidRDefault="000B4E5C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  <w:tc>
          <w:tcPr>
            <w:tcW w:w="3331" w:type="dxa"/>
            <w:tcBorders>
              <w:top w:val="nil"/>
              <w:left w:val="nil"/>
              <w:bottom w:val="nil"/>
              <w:right w:val="nil"/>
            </w:tcBorders>
          </w:tcPr>
          <w:p w:rsidR="000B4E5C" w:rsidRDefault="000B4E5C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</w:tr>
      <w:tr w:rsidR="000B4E5C" w:rsidTr="000B4E5C"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</w:tcPr>
          <w:p w:rsidR="000B4E5C" w:rsidRDefault="000B4E5C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</w:tcPr>
          <w:p w:rsidR="000B4E5C" w:rsidRDefault="000B4E5C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  <w:tc>
          <w:tcPr>
            <w:tcW w:w="35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B4E5C" w:rsidRDefault="000B4E5C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</w:tcPr>
          <w:p w:rsidR="000B4E5C" w:rsidRDefault="000B4E5C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</w:tcPr>
          <w:p w:rsidR="000B4E5C" w:rsidRDefault="000B4E5C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="000B4E5C" w:rsidRDefault="000B4E5C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  <w:tc>
          <w:tcPr>
            <w:tcW w:w="3331" w:type="dxa"/>
            <w:tcBorders>
              <w:top w:val="nil"/>
              <w:left w:val="nil"/>
              <w:bottom w:val="nil"/>
              <w:right w:val="nil"/>
            </w:tcBorders>
          </w:tcPr>
          <w:p w:rsidR="000B4E5C" w:rsidRDefault="000B4E5C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</w:tr>
    </w:tbl>
    <w:p w:rsidR="00FB33A0" w:rsidRDefault="00FB33A0" w:rsidP="00FB33A0">
      <w:pPr>
        <w:rPr>
          <w:rFonts w:ascii="Futura-Bold" w:hAnsi="Futura-Bold" w:cs="Futura-Bold"/>
          <w:b/>
          <w:bCs/>
          <w:sz w:val="24"/>
          <w:szCs w:val="24"/>
        </w:rPr>
      </w:pPr>
    </w:p>
    <w:p w:rsidR="00FB33A0" w:rsidRDefault="00FB33A0" w:rsidP="00FB33A0">
      <w:pPr>
        <w:rPr>
          <w:rFonts w:ascii="Futura-Bold" w:hAnsi="Futura-Bold" w:cs="Futura-Bold"/>
          <w:b/>
          <w:bCs/>
          <w:sz w:val="24"/>
          <w:szCs w:val="24"/>
        </w:rPr>
      </w:pPr>
      <w:r>
        <w:rPr>
          <w:rFonts w:ascii="Futura-Bold" w:hAnsi="Futura-Bold" w:cs="Futura-Bold"/>
          <w:b/>
          <w:bCs/>
          <w:sz w:val="24"/>
          <w:szCs w:val="24"/>
        </w:rPr>
        <w:t xml:space="preserve">Coaches: </w:t>
      </w:r>
      <w:r w:rsidR="00061012">
        <w:rPr>
          <w:rFonts w:ascii="Futura-Bold" w:hAnsi="Futura-Bold" w:cs="Futura-Bold"/>
          <w:b/>
          <w:bCs/>
          <w:sz w:val="24"/>
          <w:szCs w:val="24"/>
        </w:rPr>
        <w:tab/>
      </w:r>
      <w:r w:rsidR="00061012">
        <w:rPr>
          <w:rFonts w:ascii="Futura-Bold" w:hAnsi="Futura-Bold" w:cs="Futura-Bold"/>
          <w:b/>
          <w:bCs/>
          <w:sz w:val="24"/>
          <w:szCs w:val="24"/>
        </w:rPr>
        <w:tab/>
      </w:r>
      <w:r w:rsidR="00952B78">
        <w:rPr>
          <w:rFonts w:ascii="Futura-Bold" w:hAnsi="Futura-Bold" w:cs="Futura-Bold"/>
          <w:b/>
          <w:bCs/>
          <w:sz w:val="24"/>
          <w:szCs w:val="24"/>
        </w:rPr>
        <w:t>D</w:t>
      </w:r>
      <w:bookmarkStart w:id="0" w:name="_GoBack"/>
      <w:bookmarkEnd w:id="0"/>
      <w:r w:rsidR="00952B78">
        <w:rPr>
          <w:rFonts w:ascii="Futura-Bold" w:hAnsi="Futura-Bold" w:cs="Futura-Bold"/>
          <w:b/>
          <w:bCs/>
          <w:sz w:val="24"/>
          <w:szCs w:val="24"/>
        </w:rPr>
        <w:t>on Thomson / Tessa Burt</w:t>
      </w:r>
    </w:p>
    <w:p w:rsidR="00AD7094" w:rsidRDefault="00AD7094" w:rsidP="00373633">
      <w:pPr>
        <w:rPr>
          <w:rFonts w:ascii="Futura-Bold" w:hAnsi="Futura-Bold" w:cs="Futura-Bold"/>
          <w:b/>
          <w:bCs/>
          <w:sz w:val="24"/>
          <w:szCs w:val="24"/>
        </w:rPr>
      </w:pPr>
      <w:r>
        <w:rPr>
          <w:rFonts w:ascii="Futura-Bold" w:hAnsi="Futura-Bold" w:cs="Futura-Bold"/>
          <w:b/>
          <w:bCs/>
          <w:sz w:val="24"/>
          <w:szCs w:val="24"/>
        </w:rPr>
        <w:tab/>
      </w:r>
      <w:r>
        <w:rPr>
          <w:rFonts w:ascii="Futura-Bold" w:hAnsi="Futura-Bold" w:cs="Futura-Bold"/>
          <w:b/>
          <w:bCs/>
          <w:sz w:val="24"/>
          <w:szCs w:val="24"/>
        </w:rPr>
        <w:tab/>
      </w:r>
      <w:r>
        <w:rPr>
          <w:rFonts w:ascii="Futura-Bold" w:hAnsi="Futura-Bold" w:cs="Futura-Bold"/>
          <w:b/>
          <w:bCs/>
          <w:sz w:val="24"/>
          <w:szCs w:val="24"/>
        </w:rPr>
        <w:tab/>
      </w:r>
    </w:p>
    <w:p w:rsidR="00FB33A0" w:rsidRDefault="00FB33A0" w:rsidP="00FB33A0">
      <w:pPr>
        <w:rPr>
          <w:rFonts w:ascii="Futura-Bold" w:hAnsi="Futura-Bold" w:cs="Futura-Bold"/>
          <w:b/>
          <w:bCs/>
          <w:sz w:val="24"/>
          <w:szCs w:val="24"/>
        </w:rPr>
      </w:pPr>
    </w:p>
    <w:p w:rsidR="00FB33A0" w:rsidRDefault="00FB33A0" w:rsidP="00FB33A0">
      <w:pPr>
        <w:rPr>
          <w:rFonts w:ascii="Futura-Bold" w:hAnsi="Futura-Bold" w:cs="Futura-Bold"/>
          <w:b/>
          <w:bCs/>
          <w:sz w:val="24"/>
          <w:szCs w:val="24"/>
        </w:rPr>
      </w:pPr>
    </w:p>
    <w:p w:rsidR="00FB33A0" w:rsidRDefault="00FB33A0" w:rsidP="00FB33A0">
      <w:pPr>
        <w:rPr>
          <w:rFonts w:ascii="Futura-Bold" w:hAnsi="Futura-Bold" w:cs="Futura-Bold"/>
          <w:b/>
          <w:bCs/>
          <w:sz w:val="24"/>
          <w:szCs w:val="24"/>
        </w:rPr>
      </w:pPr>
    </w:p>
    <w:p w:rsidR="00FB33A0" w:rsidRDefault="00FB33A0" w:rsidP="00FB33A0">
      <w:pPr>
        <w:rPr>
          <w:rFonts w:ascii="Futura-Bold" w:hAnsi="Futura-Bold" w:cs="Futura-Bold"/>
          <w:b/>
          <w:bCs/>
          <w:sz w:val="24"/>
          <w:szCs w:val="24"/>
        </w:rPr>
      </w:pPr>
    </w:p>
    <w:p w:rsidR="00FB33A0" w:rsidRDefault="00FB33A0" w:rsidP="00FB33A0">
      <w:pPr>
        <w:rPr>
          <w:rFonts w:ascii="Futura-Bold" w:hAnsi="Futura-Bold" w:cs="Futura-Bold"/>
          <w:b/>
          <w:bCs/>
          <w:sz w:val="24"/>
          <w:szCs w:val="24"/>
        </w:rPr>
      </w:pPr>
    </w:p>
    <w:p w:rsidR="00FB33A0" w:rsidRDefault="00FB33A0" w:rsidP="00FB33A0">
      <w:pPr>
        <w:rPr>
          <w:rFonts w:ascii="Futura-Bold" w:hAnsi="Futura-Bold" w:cs="Futura-Bold"/>
          <w:b/>
          <w:bCs/>
          <w:sz w:val="24"/>
          <w:szCs w:val="24"/>
        </w:rPr>
      </w:pPr>
    </w:p>
    <w:p w:rsidR="00FB33A0" w:rsidRDefault="00FB33A0" w:rsidP="00FB33A0">
      <w:pPr>
        <w:rPr>
          <w:rFonts w:ascii="Futura-Bold" w:hAnsi="Futura-Bold" w:cs="Futura-Bold"/>
          <w:b/>
          <w:bCs/>
          <w:sz w:val="24"/>
          <w:szCs w:val="24"/>
        </w:rPr>
      </w:pPr>
    </w:p>
    <w:p w:rsidR="00DD4037" w:rsidRDefault="00DD4037" w:rsidP="00FB33A0"/>
    <w:sectPr w:rsidR="00DD4037" w:rsidSect="00FB33A0">
      <w:pgSz w:w="12240" w:h="15840"/>
      <w:pgMar w:top="576" w:right="634" w:bottom="576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sto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utura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utur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3A0"/>
    <w:rsid w:val="00061012"/>
    <w:rsid w:val="00064F31"/>
    <w:rsid w:val="000B4E5C"/>
    <w:rsid w:val="000C4DF1"/>
    <w:rsid w:val="002B14D7"/>
    <w:rsid w:val="002E6FCA"/>
    <w:rsid w:val="00373633"/>
    <w:rsid w:val="00383CA6"/>
    <w:rsid w:val="0039272A"/>
    <w:rsid w:val="003E20E0"/>
    <w:rsid w:val="00484020"/>
    <w:rsid w:val="005D2901"/>
    <w:rsid w:val="006D368F"/>
    <w:rsid w:val="006E7FCB"/>
    <w:rsid w:val="00783B5E"/>
    <w:rsid w:val="007B21CC"/>
    <w:rsid w:val="00834351"/>
    <w:rsid w:val="00952B78"/>
    <w:rsid w:val="009A57F4"/>
    <w:rsid w:val="00AD7094"/>
    <w:rsid w:val="00B136E1"/>
    <w:rsid w:val="00BA76EE"/>
    <w:rsid w:val="00CB7BA3"/>
    <w:rsid w:val="00CE61BD"/>
    <w:rsid w:val="00D2155B"/>
    <w:rsid w:val="00D73004"/>
    <w:rsid w:val="00DA2587"/>
    <w:rsid w:val="00DD4037"/>
    <w:rsid w:val="00EA0470"/>
    <w:rsid w:val="00EF1986"/>
    <w:rsid w:val="00F04E06"/>
    <w:rsid w:val="00F17B14"/>
    <w:rsid w:val="00FA5785"/>
    <w:rsid w:val="00FB3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33A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33A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ED8645-6858-4E47-858E-571C04666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B1A2509</Template>
  <TotalTime>0</TotalTime>
  <Pages>2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Brandon School Division</Company>
  <LinksUpToDate>false</LinksUpToDate>
  <CharactersWithSpaces>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BSD</dc:creator>
  <cp:lastModifiedBy>Don Thomson</cp:lastModifiedBy>
  <cp:revision>2</cp:revision>
  <dcterms:created xsi:type="dcterms:W3CDTF">2014-12-04T15:17:00Z</dcterms:created>
  <dcterms:modified xsi:type="dcterms:W3CDTF">2014-12-04T15:17:00Z</dcterms:modified>
</cp:coreProperties>
</file>