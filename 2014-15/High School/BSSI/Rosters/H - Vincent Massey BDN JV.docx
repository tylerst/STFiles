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A8" w:rsidRDefault="0005474D">
      <w:r>
        <w:t>Vincent Massey JV Boys Basketball</w:t>
      </w:r>
    </w:p>
    <w:p w:rsidR="0005474D" w:rsidRDefault="0005474D"/>
    <w:p w:rsidR="0005474D" w:rsidRDefault="0005474D" w:rsidP="0005474D">
      <w:proofErr w:type="spellStart"/>
      <w:r>
        <w:t>Dagem</w:t>
      </w:r>
      <w:proofErr w:type="spellEnd"/>
      <w:r>
        <w:t xml:space="preserve"> </w:t>
      </w:r>
      <w:proofErr w:type="spellStart"/>
      <w:r>
        <w:t>Tedele</w:t>
      </w:r>
      <w:proofErr w:type="spellEnd"/>
      <w:r>
        <w:tab/>
      </w:r>
      <w:r>
        <w:tab/>
      </w:r>
      <w:r w:rsidR="00EE47A3">
        <w:t>#12</w:t>
      </w:r>
      <w:r>
        <w:tab/>
      </w:r>
      <w:r>
        <w:tab/>
        <w:t>5’8</w:t>
      </w:r>
    </w:p>
    <w:p w:rsidR="0005474D" w:rsidRDefault="0005474D" w:rsidP="0005474D">
      <w:r>
        <w:t>Matt Robinson</w:t>
      </w:r>
      <w:r>
        <w:tab/>
      </w:r>
      <w:r>
        <w:tab/>
      </w:r>
      <w:r w:rsidR="00EE47A3">
        <w:t>#23</w:t>
      </w:r>
      <w:r>
        <w:tab/>
      </w:r>
      <w:r>
        <w:tab/>
        <w:t>5’10</w:t>
      </w:r>
    </w:p>
    <w:p w:rsidR="0005474D" w:rsidRDefault="0005474D" w:rsidP="0005474D">
      <w:r>
        <w:t xml:space="preserve">Braden </w:t>
      </w:r>
      <w:proofErr w:type="spellStart"/>
      <w:r>
        <w:t>Cancade</w:t>
      </w:r>
      <w:proofErr w:type="spellEnd"/>
      <w:r>
        <w:tab/>
      </w:r>
      <w:r w:rsidR="00EE47A3">
        <w:t>#10</w:t>
      </w:r>
      <w:r>
        <w:tab/>
      </w:r>
      <w:r>
        <w:tab/>
        <w:t>5’9</w:t>
      </w:r>
    </w:p>
    <w:p w:rsidR="0005474D" w:rsidRDefault="0005474D">
      <w:r>
        <w:t>Liam Nohr</w:t>
      </w:r>
      <w:r>
        <w:tab/>
      </w:r>
      <w:r>
        <w:tab/>
      </w:r>
      <w:r w:rsidR="00EE47A3">
        <w:t>#4</w:t>
      </w:r>
      <w:r>
        <w:tab/>
      </w:r>
      <w:r>
        <w:tab/>
        <w:t>5’9</w:t>
      </w:r>
    </w:p>
    <w:p w:rsidR="0005474D" w:rsidRDefault="0005474D">
      <w:r>
        <w:t>Joel Engel</w:t>
      </w:r>
      <w:r>
        <w:tab/>
      </w:r>
      <w:r>
        <w:tab/>
      </w:r>
      <w:r w:rsidR="00EE47A3">
        <w:t>#22</w:t>
      </w:r>
      <w:r>
        <w:tab/>
      </w:r>
      <w:r>
        <w:tab/>
        <w:t>5’9</w:t>
      </w:r>
    </w:p>
    <w:p w:rsidR="0005474D" w:rsidRDefault="0005474D">
      <w:r>
        <w:t xml:space="preserve">Joel </w:t>
      </w:r>
      <w:proofErr w:type="spellStart"/>
      <w:r>
        <w:t>Fisseha</w:t>
      </w:r>
      <w:proofErr w:type="spellEnd"/>
      <w:r>
        <w:tab/>
      </w:r>
      <w:r>
        <w:tab/>
      </w:r>
      <w:r w:rsidR="00EE47A3">
        <w:t>#24</w:t>
      </w:r>
      <w:r>
        <w:tab/>
      </w:r>
      <w:r>
        <w:tab/>
        <w:t>6’1</w:t>
      </w:r>
    </w:p>
    <w:p w:rsidR="0005474D" w:rsidRDefault="0005474D">
      <w:proofErr w:type="spellStart"/>
      <w:r>
        <w:t>Demessie</w:t>
      </w:r>
      <w:proofErr w:type="spellEnd"/>
      <w:r>
        <w:t xml:space="preserve"> </w:t>
      </w:r>
      <w:proofErr w:type="spellStart"/>
      <w:r>
        <w:t>Amede</w:t>
      </w:r>
      <w:proofErr w:type="spellEnd"/>
      <w:r>
        <w:tab/>
      </w:r>
      <w:r w:rsidR="00EE47A3">
        <w:t>#25</w:t>
      </w:r>
      <w:r>
        <w:tab/>
      </w:r>
      <w:r>
        <w:tab/>
        <w:t>6’1</w:t>
      </w:r>
    </w:p>
    <w:p w:rsidR="0005474D" w:rsidRDefault="0005474D">
      <w:r>
        <w:t>Dylan Sutherland</w:t>
      </w:r>
      <w:r>
        <w:tab/>
      </w:r>
      <w:r w:rsidR="00EE47A3">
        <w:t>#30</w:t>
      </w:r>
      <w:r>
        <w:tab/>
      </w:r>
      <w:r>
        <w:tab/>
        <w:t>6’2</w:t>
      </w:r>
    </w:p>
    <w:p w:rsidR="0005474D" w:rsidRDefault="0005474D">
      <w:r>
        <w:t>Graham Wright</w:t>
      </w:r>
      <w:r>
        <w:tab/>
      </w:r>
      <w:r>
        <w:tab/>
      </w:r>
      <w:r w:rsidR="00EE47A3">
        <w:t>#35</w:t>
      </w:r>
      <w:r>
        <w:tab/>
      </w:r>
      <w:r>
        <w:tab/>
        <w:t>6’2</w:t>
      </w:r>
    </w:p>
    <w:p w:rsidR="0005474D" w:rsidRDefault="0005474D">
      <w:r>
        <w:t>Sam</w:t>
      </w:r>
      <w:r w:rsidR="001933C9">
        <w:t xml:space="preserve"> </w:t>
      </w:r>
      <w:r w:rsidR="008C4990">
        <w:t>Caballero</w:t>
      </w:r>
      <w:r>
        <w:tab/>
      </w:r>
      <w:r>
        <w:tab/>
      </w:r>
      <w:r w:rsidR="00EE47A3">
        <w:t>#20</w:t>
      </w:r>
      <w:r>
        <w:tab/>
      </w:r>
      <w:r>
        <w:tab/>
        <w:t>5’10</w:t>
      </w:r>
    </w:p>
    <w:p w:rsidR="0005474D" w:rsidRDefault="0005474D">
      <w:r>
        <w:t>Ryan Mathieson</w:t>
      </w:r>
      <w:r>
        <w:tab/>
      </w:r>
      <w:r w:rsidR="00EE47A3">
        <w:t>#15</w:t>
      </w:r>
      <w:r>
        <w:tab/>
      </w:r>
      <w:r>
        <w:tab/>
        <w:t>5’9</w:t>
      </w:r>
    </w:p>
    <w:p w:rsidR="0005474D" w:rsidRDefault="001933C9">
      <w:proofErr w:type="spellStart"/>
      <w:r>
        <w:t>Nico</w:t>
      </w:r>
      <w:proofErr w:type="spellEnd"/>
      <w:r>
        <w:t xml:space="preserve"> Hernando</w:t>
      </w:r>
      <w:r w:rsidR="0005474D">
        <w:tab/>
      </w:r>
      <w:r w:rsidR="0005474D">
        <w:tab/>
      </w:r>
      <w:r w:rsidR="00EE47A3">
        <w:t>#3</w:t>
      </w:r>
      <w:r w:rsidR="0005474D">
        <w:tab/>
      </w:r>
      <w:r w:rsidR="0005474D">
        <w:tab/>
        <w:t>5’6</w:t>
      </w:r>
    </w:p>
    <w:p w:rsidR="0005474D" w:rsidRDefault="0005474D">
      <w:r>
        <w:t>Thomas Nicoll</w:t>
      </w:r>
      <w:r>
        <w:tab/>
      </w:r>
      <w:r>
        <w:tab/>
      </w:r>
      <w:r w:rsidR="00EE47A3">
        <w:t>#40</w:t>
      </w:r>
      <w:r>
        <w:tab/>
      </w:r>
      <w:r>
        <w:tab/>
        <w:t>5’11</w:t>
      </w:r>
    </w:p>
    <w:p w:rsidR="0005474D" w:rsidRDefault="0005474D">
      <w:bookmarkStart w:id="0" w:name="_GoBack"/>
      <w:bookmarkEnd w:id="0"/>
    </w:p>
    <w:sectPr w:rsidR="00054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4D"/>
    <w:rsid w:val="0005474D"/>
    <w:rsid w:val="001933C9"/>
    <w:rsid w:val="006B08A8"/>
    <w:rsid w:val="008C4990"/>
    <w:rsid w:val="00E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DE71CBB0</Template>
  <TotalTime>167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bot</dc:creator>
  <cp:lastModifiedBy>Brett Nohr</cp:lastModifiedBy>
  <cp:revision>3</cp:revision>
  <cp:lastPrinted>2014-12-10T15:36:00Z</cp:lastPrinted>
  <dcterms:created xsi:type="dcterms:W3CDTF">2014-12-05T00:21:00Z</dcterms:created>
  <dcterms:modified xsi:type="dcterms:W3CDTF">2014-12-10T15:48:00Z</dcterms:modified>
</cp:coreProperties>
</file>